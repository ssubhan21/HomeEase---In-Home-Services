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0CD4C194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</w:t>
            </w:r>
            <w:r w:rsidR="008D1AC8">
              <w:rPr>
                <w:b/>
                <w:sz w:val="40"/>
              </w:rPr>
              <w:t>45</w:t>
            </w:r>
            <w:r>
              <w:rPr>
                <w:b/>
                <w:sz w:val="40"/>
              </w:rPr>
              <w:t>___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6183917E" w:rsidR="00835795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0C8DA34C" w14:textId="72910E7E" w:rsidR="008D1AC8" w:rsidRPr="00A245F2" w:rsidRDefault="008D1AC8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120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243D885D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</w:t>
            </w:r>
            <w:r w:rsidR="00D36BF9">
              <w:rPr>
                <w:b/>
                <w:sz w:val="24"/>
              </w:rPr>
              <w:t>14</w:t>
            </w:r>
            <w:r w:rsidR="008D1AC8">
              <w:rPr>
                <w:b/>
                <w:sz w:val="24"/>
              </w:rPr>
              <w:t>-0</w:t>
            </w:r>
            <w:r w:rsidR="00D36BF9">
              <w:rPr>
                <w:b/>
                <w:sz w:val="24"/>
              </w:rPr>
              <w:t>3</w:t>
            </w:r>
            <w:r w:rsidR="008D1AC8">
              <w:rPr>
                <w:b/>
                <w:sz w:val="24"/>
              </w:rPr>
              <w:t>-2025</w:t>
            </w:r>
            <w:r>
              <w:rPr>
                <w:b/>
                <w:sz w:val="24"/>
              </w:rPr>
              <w:t xml:space="preserve">                                             Time:</w:t>
            </w:r>
            <w:r w:rsidR="008D1AC8">
              <w:rPr>
                <w:b/>
                <w:sz w:val="24"/>
              </w:rPr>
              <w:t xml:space="preserve"> 2:00 PM</w:t>
            </w:r>
          </w:p>
          <w:p w14:paraId="6B870BB2" w14:textId="6118398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D1AC8">
              <w:rPr>
                <w:b/>
                <w:sz w:val="24"/>
              </w:rPr>
              <w:t xml:space="preserve"> College 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24C0D88F" w14:textId="77777777" w:rsidR="008D1AC8" w:rsidRDefault="008D1AC8"/>
          <w:p w14:paraId="6ED9C7C3" w14:textId="77777777" w:rsidR="008D1AC8" w:rsidRDefault="008D1AC8"/>
          <w:p w14:paraId="042B9522" w14:textId="77777777" w:rsidR="008D1AC8" w:rsidRDefault="008D1AC8"/>
          <w:p w14:paraId="5BE16A29" w14:textId="33D16C11" w:rsidR="00352D14" w:rsidRDefault="00352D14">
            <w:r>
              <w:t xml:space="preserve">Non-attendees: </w:t>
            </w:r>
          </w:p>
        </w:tc>
        <w:tc>
          <w:tcPr>
            <w:tcW w:w="3508" w:type="dxa"/>
          </w:tcPr>
          <w:p w14:paraId="532BCCD4" w14:textId="0F7D5913" w:rsidR="00352D14" w:rsidRDefault="008D1AC8" w:rsidP="00275E67">
            <w:pPr>
              <w:pStyle w:val="Standard1"/>
            </w:pPr>
            <w:r>
              <w:t>Ahad Abdul</w:t>
            </w:r>
          </w:p>
          <w:p w14:paraId="7970671C" w14:textId="4DE2B82D" w:rsidR="008D1AC8" w:rsidRDefault="008D1AC8" w:rsidP="00275E67">
            <w:pPr>
              <w:pStyle w:val="Standard1"/>
            </w:pPr>
            <w:r>
              <w:t xml:space="preserve">Bhavya Vaghela </w:t>
            </w:r>
          </w:p>
          <w:p w14:paraId="3A099B39" w14:textId="07492D59" w:rsidR="008D1AC8" w:rsidRDefault="008D1AC8" w:rsidP="00275E67">
            <w:pPr>
              <w:pStyle w:val="Standard1"/>
            </w:pPr>
            <w:r>
              <w:t xml:space="preserve">Michael West </w:t>
            </w:r>
          </w:p>
          <w:p w14:paraId="306090D2" w14:textId="32E63377" w:rsidR="008D1AC8" w:rsidRDefault="008D1AC8" w:rsidP="00275E67">
            <w:pPr>
              <w:pStyle w:val="Standard1"/>
            </w:pPr>
            <w:r>
              <w:t>Subhan Mohammed Abdul</w:t>
            </w:r>
          </w:p>
          <w:p w14:paraId="54AE147B" w14:textId="77777777" w:rsidR="00352D14" w:rsidRDefault="00352D14" w:rsidP="00275E67">
            <w:pPr>
              <w:pStyle w:val="Standard1"/>
            </w:pPr>
          </w:p>
          <w:p w14:paraId="0A90D674" w14:textId="7E20EDB4" w:rsidR="00352D14" w:rsidRDefault="00EE4235" w:rsidP="00352D14">
            <w:pPr>
              <w:pStyle w:val="Standard1"/>
            </w:pPr>
            <w:r>
              <w:t>Abdulgafar Towolawi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47B045C8" w:rsidR="00835795" w:rsidRDefault="00471AC2" w:rsidP="00D115B1">
            <w:pPr>
              <w:pStyle w:val="Standard1"/>
              <w:spacing w:before="120" w:after="120"/>
            </w:pPr>
            <w:r>
              <w:t xml:space="preserve">Coding for admin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59D88925" w:rsidR="00835795" w:rsidRDefault="008D1AC8" w:rsidP="00D115B1">
            <w:pPr>
              <w:pStyle w:val="Standard1"/>
              <w:spacing w:before="120" w:after="120"/>
            </w:pPr>
            <w:r>
              <w:t xml:space="preserve">----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03601136" w:rsidR="00835795" w:rsidRDefault="008D1AC8" w:rsidP="00D115B1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632B8B10" w:rsidR="00835795" w:rsidRDefault="008D1AC8" w:rsidP="00D115B1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1882D92E" w:rsidR="00835795" w:rsidRDefault="008D1AC8" w:rsidP="00D115B1">
            <w:pPr>
              <w:pStyle w:val="Standard1"/>
              <w:spacing w:before="120" w:after="120"/>
            </w:pPr>
            <w:r>
              <w:t>-</w:t>
            </w: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0D69BEDA" w:rsidR="00835795" w:rsidRDefault="00471AC2" w:rsidP="00F44F3A">
            <w:pPr>
              <w:pStyle w:val="Standard1"/>
              <w:spacing w:before="120" w:after="120"/>
            </w:pPr>
            <w:r>
              <w:t xml:space="preserve">Coding for admin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64BA923E" w:rsidR="00835795" w:rsidRDefault="008D1AC8" w:rsidP="00F44F3A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0367768A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11927EEC" w:rsidR="00835795" w:rsidRDefault="008D1AC8" w:rsidP="00F44F3A">
            <w:pPr>
              <w:pStyle w:val="Standard1"/>
              <w:spacing w:before="120" w:after="120"/>
            </w:pPr>
            <w:r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35380CD7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1FBD1B0E" w:rsidR="00835795" w:rsidRDefault="00471AC2" w:rsidP="00F44F3A">
            <w:pPr>
              <w:pStyle w:val="Standard1"/>
              <w:spacing w:before="120" w:after="120"/>
            </w:pPr>
            <w:r>
              <w:t xml:space="preserve">Interconnection between </w:t>
            </w:r>
            <w:r w:rsidR="00EC2736">
              <w:t xml:space="preserve">all the interfaces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2A284B53" w:rsidR="00835795" w:rsidRDefault="008D1AC8" w:rsidP="00F44F3A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7E6BE149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131C044B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2C5C9FA8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34C3AC1F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51AEF86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1C947A43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67A110E8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44989B9B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2113770E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823A54">
              <w:t>19</w:t>
            </w:r>
            <w:r w:rsidR="008D1AC8">
              <w:t>-0</w:t>
            </w:r>
            <w:r w:rsidR="00EC2736">
              <w:t>3</w:t>
            </w:r>
            <w:r w:rsidR="008D1AC8">
              <w:t>-2025</w:t>
            </w:r>
          </w:p>
          <w:p w14:paraId="1D30F721" w14:textId="5B968A2E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823A54">
              <w:t>1</w:t>
            </w:r>
            <w:r w:rsidR="008D1AC8">
              <w:t>2:00 PM</w:t>
            </w:r>
          </w:p>
          <w:p w14:paraId="7A857FC8" w14:textId="0D5CD6F1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8D1AC8">
              <w:t xml:space="preserve"> College</w:t>
            </w:r>
          </w:p>
          <w:p w14:paraId="6E8410D7" w14:textId="328BA6B2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823A54">
              <w:t xml:space="preserve">coding for admin interface 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40188608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8D1AC8">
              <w:rPr>
                <w:lang w:val="en-GB"/>
              </w:rPr>
              <w:t>Subhan</w:t>
            </w:r>
          </w:p>
          <w:p w14:paraId="160A78F7" w14:textId="7CC51336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8D1AC8">
              <w:rPr>
                <w:lang w:val="en-GB"/>
              </w:rPr>
              <w:t>Bhavya</w:t>
            </w:r>
          </w:p>
          <w:p w14:paraId="2ACF4FF5" w14:textId="6B11F116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8D1AC8">
              <w:rPr>
                <w:lang w:val="en-GB"/>
              </w:rPr>
              <w:t>Ahad</w:t>
            </w:r>
          </w:p>
          <w:p w14:paraId="07C551BE" w14:textId="05310096" w:rsidR="00835795" w:rsidRPr="0016291E" w:rsidRDefault="00835795" w:rsidP="00EE4235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8D1AC8">
              <w:rPr>
                <w:lang w:val="en-GB"/>
              </w:rPr>
              <w:t>Michael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p w14:paraId="0E8FCB58" w14:textId="77777777" w:rsidR="008D1AC8" w:rsidRDefault="008D1AC8" w:rsidP="0016291E">
      <w:pPr>
        <w:rPr>
          <w:lang w:val="en-GB"/>
        </w:rPr>
      </w:pPr>
    </w:p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D1AC8" w14:paraId="346ACCBE" w14:textId="77777777" w:rsidTr="00FC300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3CA167D4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17190849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65F8AF2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A62491F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779BF09E" w14:textId="77777777" w:rsidR="008D1AC8" w:rsidRDefault="008D1AC8" w:rsidP="00923120">
            <w:pPr>
              <w:pStyle w:val="Standard1"/>
            </w:pPr>
          </w:p>
        </w:tc>
      </w:tr>
      <w:tr w:rsidR="008D1AC8" w14:paraId="0BA2B3AC" w14:textId="77777777" w:rsidTr="00FC300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03D6BDF" w14:textId="77777777" w:rsidR="008D1AC8" w:rsidRDefault="008D1AC8" w:rsidP="00923120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4F5FEB21" w14:textId="77777777" w:rsidR="008D1AC8" w:rsidRPr="00A245F2" w:rsidRDefault="008D1AC8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2DCC35C5" w14:textId="77777777" w:rsidR="008D1AC8" w:rsidRPr="00A245F2" w:rsidRDefault="008D1AC8" w:rsidP="00923120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E379432" w14:textId="77777777" w:rsidR="008D1AC8" w:rsidRDefault="008D1AC8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053CFC8A" w14:textId="2AB43535" w:rsidR="008D1AC8" w:rsidRPr="00A245F2" w:rsidRDefault="003621CA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150 minutes </w:t>
            </w:r>
          </w:p>
          <w:p w14:paraId="0FB0DA5B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8C95" w14:textId="6F3BBE91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</w:t>
            </w:r>
            <w:r w:rsidR="00823A54"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>-0</w:t>
            </w:r>
            <w:r w:rsidR="00823A5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-2025                                             Time: </w:t>
            </w:r>
            <w:r w:rsidR="006A2DE0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2:00 PM</w:t>
            </w:r>
          </w:p>
          <w:p w14:paraId="65DEFA75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College </w:t>
            </w:r>
          </w:p>
        </w:tc>
        <w:tc>
          <w:tcPr>
            <w:tcW w:w="1559" w:type="dxa"/>
            <w:shd w:val="pct10" w:color="auto" w:fill="auto"/>
          </w:tcPr>
          <w:p w14:paraId="363B3B89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1967D93A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40055379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276014C9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C0A35F7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EC5217E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8D1AC8" w14:paraId="4080CFA1" w14:textId="77777777" w:rsidTr="00FC300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7BD3793D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7ADF1C5B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5C4FD15C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7D1F8B76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3E36344A" w14:textId="77777777" w:rsidR="008D1AC8" w:rsidRDefault="008D1AC8" w:rsidP="00923120">
            <w:pPr>
              <w:pStyle w:val="Standard1"/>
            </w:pPr>
          </w:p>
        </w:tc>
      </w:tr>
      <w:tr w:rsidR="008D1AC8" w14:paraId="63D813CF" w14:textId="77777777" w:rsidTr="00FC3005">
        <w:trPr>
          <w:trHeight w:val="465"/>
        </w:trPr>
        <w:tc>
          <w:tcPr>
            <w:tcW w:w="5495" w:type="dxa"/>
            <w:gridSpan w:val="3"/>
          </w:tcPr>
          <w:p w14:paraId="28AA17AD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</w:tcPr>
          <w:p w14:paraId="205B0691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</w:tcPr>
          <w:p w14:paraId="5F179D6C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</w:tcPr>
          <w:p w14:paraId="27FF33A5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</w:tcPr>
          <w:p w14:paraId="046CFAA4" w14:textId="77777777" w:rsidR="008D1AC8" w:rsidRDefault="008D1AC8" w:rsidP="00923120">
            <w:pPr>
              <w:pStyle w:val="Standard1"/>
            </w:pPr>
          </w:p>
        </w:tc>
      </w:tr>
      <w:tr w:rsidR="008D1AC8" w14:paraId="5CC7AE73" w14:textId="77777777" w:rsidTr="00FC3005">
        <w:trPr>
          <w:trHeight w:val="981"/>
        </w:trPr>
        <w:tc>
          <w:tcPr>
            <w:tcW w:w="1987" w:type="dxa"/>
            <w:gridSpan w:val="2"/>
          </w:tcPr>
          <w:p w14:paraId="737CC8CF" w14:textId="77777777" w:rsidR="008D1AC8" w:rsidRDefault="008D1AC8" w:rsidP="00923120">
            <w:r>
              <w:t>Attendees:</w:t>
            </w:r>
          </w:p>
          <w:p w14:paraId="15309A86" w14:textId="77777777" w:rsidR="008D1AC8" w:rsidRDefault="008D1AC8" w:rsidP="00923120"/>
          <w:p w14:paraId="04A4BAC2" w14:textId="77777777" w:rsidR="008D1AC8" w:rsidRDefault="008D1AC8" w:rsidP="00923120"/>
          <w:p w14:paraId="3E9D612B" w14:textId="77777777" w:rsidR="008D1AC8" w:rsidRDefault="008D1AC8" w:rsidP="00923120"/>
          <w:p w14:paraId="36A58D68" w14:textId="77777777" w:rsidR="008D1AC8" w:rsidRDefault="008D1AC8" w:rsidP="00923120"/>
          <w:p w14:paraId="082EA002" w14:textId="77777777" w:rsidR="008D1AC8" w:rsidRDefault="008D1AC8" w:rsidP="00923120"/>
          <w:p w14:paraId="7FBD1C4D" w14:textId="77777777" w:rsidR="008D1AC8" w:rsidRDefault="008D1AC8" w:rsidP="00923120"/>
          <w:p w14:paraId="14F3C34A" w14:textId="77777777" w:rsidR="008D1AC8" w:rsidRDefault="008D1AC8" w:rsidP="00923120">
            <w:r>
              <w:t xml:space="preserve">Non-attendees: </w:t>
            </w:r>
          </w:p>
        </w:tc>
        <w:tc>
          <w:tcPr>
            <w:tcW w:w="3508" w:type="dxa"/>
          </w:tcPr>
          <w:p w14:paraId="6697B789" w14:textId="77777777" w:rsidR="008D1AC8" w:rsidRDefault="008D1AC8" w:rsidP="00923120">
            <w:pPr>
              <w:pStyle w:val="Standard1"/>
            </w:pPr>
            <w:r>
              <w:t>Ahad Abdul</w:t>
            </w:r>
          </w:p>
          <w:p w14:paraId="6568F1D0" w14:textId="77777777" w:rsidR="008D1AC8" w:rsidRDefault="008D1AC8" w:rsidP="00923120">
            <w:pPr>
              <w:pStyle w:val="Standard1"/>
            </w:pPr>
            <w:r>
              <w:t>Abdulgafar towolawi</w:t>
            </w:r>
          </w:p>
          <w:p w14:paraId="061199C0" w14:textId="77777777" w:rsidR="008D1AC8" w:rsidRDefault="008D1AC8" w:rsidP="00923120">
            <w:pPr>
              <w:pStyle w:val="Standard1"/>
            </w:pPr>
            <w:r>
              <w:t xml:space="preserve">Bhavya Vaghela </w:t>
            </w:r>
          </w:p>
          <w:p w14:paraId="6C43FE6A" w14:textId="77777777" w:rsidR="008D1AC8" w:rsidRDefault="008D1AC8" w:rsidP="00923120">
            <w:pPr>
              <w:pStyle w:val="Standard1"/>
            </w:pPr>
            <w:r>
              <w:t xml:space="preserve">Michael West </w:t>
            </w:r>
          </w:p>
          <w:p w14:paraId="07841409" w14:textId="77777777" w:rsidR="008D1AC8" w:rsidRDefault="008D1AC8" w:rsidP="00923120">
            <w:pPr>
              <w:pStyle w:val="Standard1"/>
            </w:pPr>
            <w:r>
              <w:t>Subhan Mohammed Abdul</w:t>
            </w:r>
          </w:p>
          <w:p w14:paraId="7101438E" w14:textId="77777777" w:rsidR="008D1AC8" w:rsidRDefault="008D1AC8" w:rsidP="00923120">
            <w:pPr>
              <w:pStyle w:val="Standard1"/>
            </w:pPr>
          </w:p>
          <w:p w14:paraId="588997D2" w14:textId="77777777" w:rsidR="008D1AC8" w:rsidRDefault="008D1AC8" w:rsidP="00923120">
            <w:pPr>
              <w:pStyle w:val="Standard1"/>
            </w:pPr>
            <w:r>
              <w:t>&lt;Full names of team member/s who did NOT attend this meeting&gt;</w:t>
            </w:r>
          </w:p>
        </w:tc>
        <w:tc>
          <w:tcPr>
            <w:tcW w:w="1559" w:type="dxa"/>
          </w:tcPr>
          <w:p w14:paraId="3192293C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</w:tcPr>
          <w:p w14:paraId="4F44A362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</w:tcPr>
          <w:p w14:paraId="173CD679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</w:tcPr>
          <w:p w14:paraId="13FC9AB4" w14:textId="77777777" w:rsidR="008D1AC8" w:rsidRDefault="008D1AC8" w:rsidP="00923120">
            <w:pPr>
              <w:pStyle w:val="Standard1"/>
            </w:pPr>
          </w:p>
        </w:tc>
      </w:tr>
      <w:tr w:rsidR="008D1AC8" w14:paraId="61E45C41" w14:textId="77777777" w:rsidTr="00FC3005">
        <w:trPr>
          <w:trHeight w:val="68"/>
        </w:trPr>
        <w:tc>
          <w:tcPr>
            <w:tcW w:w="5495" w:type="dxa"/>
            <w:gridSpan w:val="3"/>
          </w:tcPr>
          <w:p w14:paraId="737C616B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</w:tcPr>
          <w:p w14:paraId="05B23871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</w:tcPr>
          <w:p w14:paraId="212BF030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</w:tcPr>
          <w:p w14:paraId="2DAA3090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</w:tcPr>
          <w:p w14:paraId="7515D6F5" w14:textId="77777777" w:rsidR="008D1AC8" w:rsidRDefault="008D1AC8" w:rsidP="00923120">
            <w:pPr>
              <w:pStyle w:val="Standard1"/>
            </w:pPr>
          </w:p>
        </w:tc>
      </w:tr>
      <w:tr w:rsidR="008D1AC8" w14:paraId="71B51CCC" w14:textId="77777777" w:rsidTr="00FC300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0B40F25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6B5B6A3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42C6DE5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780CC80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33209F7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</w:tr>
      <w:tr w:rsidR="008D1AC8" w14:paraId="25A67F40" w14:textId="77777777" w:rsidTr="00FC300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1EB6AB" w14:textId="77777777" w:rsidR="008D1AC8" w:rsidRDefault="008D1AC8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52A200" w14:textId="77777777" w:rsidR="008D1AC8" w:rsidRDefault="008D1AC8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1DB8B5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43E860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365E93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1D713FB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265148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200933D7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1C167C2D" w14:textId="77777777" w:rsidR="008D1AC8" w:rsidRPr="00285969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D1AC8" w14:paraId="09A92C80" w14:textId="77777777" w:rsidTr="00FC300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C76DD" w14:textId="77777777" w:rsidR="008D1AC8" w:rsidRDefault="008D1AC8" w:rsidP="00923120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8FA76" w14:textId="6345659F" w:rsidR="008D1AC8" w:rsidRDefault="00823A54" w:rsidP="00923120">
            <w:pPr>
              <w:pStyle w:val="Standard1"/>
              <w:spacing w:before="120" w:after="120"/>
            </w:pPr>
            <w:r>
              <w:t xml:space="preserve">Coding for </w:t>
            </w:r>
            <w:r w:rsidR="00154D3A">
              <w:t>admin interface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D7C92" w14:textId="51240DC0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0E90C" w14:textId="1EDFF780" w:rsidR="008D1AC8" w:rsidRDefault="008D1AC8" w:rsidP="00923120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93C82" w14:textId="77777777" w:rsidR="008D1AC8" w:rsidRDefault="008D1AC8" w:rsidP="00923120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34E8C" w14:textId="77777777" w:rsidR="008D1AC8" w:rsidRDefault="008D1AC8" w:rsidP="00923120">
            <w:pPr>
              <w:pStyle w:val="Standard1"/>
              <w:spacing w:before="120" w:after="120"/>
            </w:pPr>
            <w:r>
              <w:t>-</w:t>
            </w:r>
          </w:p>
        </w:tc>
      </w:tr>
      <w:tr w:rsidR="008D1AC8" w14:paraId="062E9F81" w14:textId="77777777" w:rsidTr="00FC300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CE399" w14:textId="77777777" w:rsidR="008D1AC8" w:rsidRDefault="008D1AC8" w:rsidP="00923120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5427CC" w14:textId="3D71C775" w:rsidR="008D1AC8" w:rsidRDefault="00154D3A" w:rsidP="00923120">
            <w:pPr>
              <w:pStyle w:val="Standard1"/>
              <w:spacing w:before="120" w:after="120"/>
            </w:pPr>
            <w:r>
              <w:t xml:space="preserve">Interconnection between all the interfaces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876DF7" w14:textId="77777777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260B1" w14:textId="60C49B0E" w:rsidR="008D1AC8" w:rsidRDefault="00154D3A" w:rsidP="00923120">
            <w:pPr>
              <w:pStyle w:val="Standard1"/>
              <w:spacing w:before="120" w:after="120"/>
            </w:pPr>
            <w:r>
              <w:t>1</w:t>
            </w:r>
            <w:r w:rsidR="00264E09">
              <w:t>9-0</w:t>
            </w:r>
            <w:r>
              <w:t>3</w:t>
            </w:r>
            <w:r w:rsidR="00264E09">
              <w:t>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9441FA" w14:textId="717D4F7C" w:rsidR="008D1AC8" w:rsidRDefault="00154D3A" w:rsidP="00923120">
            <w:pPr>
              <w:pStyle w:val="Standard1"/>
              <w:spacing w:before="120" w:after="120"/>
            </w:pPr>
            <w:r>
              <w:t>4</w:t>
            </w:r>
            <w:r w:rsidR="008D1AC8"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3E394" w14:textId="77777777" w:rsidR="008D1AC8" w:rsidRDefault="008D1AC8" w:rsidP="00923120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D1AC8" w14:paraId="03604E8C" w14:textId="77777777" w:rsidTr="00FC300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A9B95B" w14:textId="77777777" w:rsidR="008D1AC8" w:rsidRDefault="008D1AC8" w:rsidP="00923120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8B951" w14:textId="13E9D695" w:rsidR="008D1AC8" w:rsidRDefault="00154D3A" w:rsidP="00923120">
            <w:pPr>
              <w:pStyle w:val="Standard1"/>
              <w:spacing w:before="120" w:after="120"/>
            </w:pPr>
            <w:r>
              <w:t xml:space="preserve">Completing coding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A296C" w14:textId="77777777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83FBA2" w14:textId="52D208F9" w:rsidR="008D1AC8" w:rsidRDefault="00154D3A" w:rsidP="00923120">
            <w:pPr>
              <w:pStyle w:val="Standard1"/>
              <w:spacing w:before="120" w:after="120"/>
            </w:pPr>
            <w:r>
              <w:t>19-03-2025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9692A" w14:textId="69F1861D" w:rsidR="008D1AC8" w:rsidRDefault="00FC3005" w:rsidP="00923120">
            <w:pPr>
              <w:pStyle w:val="Standard1"/>
              <w:spacing w:before="120" w:after="120"/>
            </w:pPr>
            <w:r>
              <w:t>80</w:t>
            </w:r>
            <w:r w:rsidR="00264E09">
              <w:t>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45F13" w14:textId="77777777" w:rsidR="008D1AC8" w:rsidRDefault="008D1AC8" w:rsidP="00923120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D1AC8" w14:paraId="7201B497" w14:textId="77777777" w:rsidTr="00FC300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2A26F1" w14:textId="77777777" w:rsidR="008D1AC8" w:rsidRDefault="008D1AC8" w:rsidP="00923120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248EEA" w14:textId="5B1813B4" w:rsidR="008D1AC8" w:rsidRDefault="008D1AC8" w:rsidP="00923120">
            <w:pPr>
              <w:pStyle w:val="Standard1"/>
              <w:spacing w:before="120" w:after="120"/>
            </w:pPr>
            <w:r>
              <w:t>Date:</w:t>
            </w:r>
            <w:r w:rsidR="006A2DE0">
              <w:t>20</w:t>
            </w:r>
            <w:r>
              <w:t>-0</w:t>
            </w:r>
            <w:r w:rsidR="006A2DE0">
              <w:t>3</w:t>
            </w:r>
            <w:r>
              <w:t>-2025</w:t>
            </w:r>
          </w:p>
          <w:p w14:paraId="518B9D05" w14:textId="45B8D488" w:rsidR="008D1AC8" w:rsidRDefault="008D1AC8" w:rsidP="00923120">
            <w:pPr>
              <w:pStyle w:val="Standard1"/>
              <w:spacing w:before="120" w:after="120"/>
            </w:pPr>
            <w:r>
              <w:t xml:space="preserve">Time: </w:t>
            </w:r>
            <w:r w:rsidR="006A2DE0">
              <w:t>1</w:t>
            </w:r>
            <w:r>
              <w:t>2:00 PM</w:t>
            </w:r>
          </w:p>
          <w:p w14:paraId="7413B456" w14:textId="77777777" w:rsidR="008D1AC8" w:rsidRDefault="008D1AC8" w:rsidP="00923120">
            <w:pPr>
              <w:pStyle w:val="Standard1"/>
              <w:spacing w:before="120" w:after="120"/>
            </w:pPr>
            <w:r>
              <w:t>Location: College</w:t>
            </w:r>
          </w:p>
          <w:p w14:paraId="32FA3A2F" w14:textId="6D6E79F2" w:rsidR="008D1AC8" w:rsidRDefault="008D1AC8" w:rsidP="00923120">
            <w:pPr>
              <w:pStyle w:val="Standard1"/>
              <w:spacing w:before="120" w:after="120"/>
            </w:pPr>
            <w:r>
              <w:t xml:space="preserve">Agenda: </w:t>
            </w:r>
            <w:r w:rsidR="00264E09">
              <w:t xml:space="preserve">To review coding work </w:t>
            </w:r>
          </w:p>
          <w:p w14:paraId="4496E920" w14:textId="77777777" w:rsidR="008D1AC8" w:rsidRDefault="008D1AC8" w:rsidP="00923120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C7A5879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2CA110B8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2: Bhavya</w:t>
            </w:r>
          </w:p>
          <w:p w14:paraId="3A0B38F0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3: Ahad</w:t>
            </w:r>
          </w:p>
          <w:p w14:paraId="5B941DB6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4: Michael</w:t>
            </w:r>
          </w:p>
          <w:p w14:paraId="5C44B6BE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5: Abdulgafar</w:t>
            </w:r>
          </w:p>
          <w:p w14:paraId="532378E1" w14:textId="77777777" w:rsidR="008D1AC8" w:rsidRPr="0016291E" w:rsidRDefault="008D1AC8" w:rsidP="0092312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E1321F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4C95B1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179D9C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06629B" w14:textId="77777777" w:rsidR="008D1AC8" w:rsidRDefault="008D1AC8" w:rsidP="00923120">
            <w:pPr>
              <w:pStyle w:val="Standard1"/>
              <w:spacing w:before="120" w:after="120"/>
            </w:pPr>
          </w:p>
        </w:tc>
      </w:tr>
    </w:tbl>
    <w:p w14:paraId="5A4166F6" w14:textId="77777777" w:rsidR="008D1AC8" w:rsidRDefault="008D1AC8" w:rsidP="0016291E">
      <w:pPr>
        <w:rPr>
          <w:lang w:val="en-GB"/>
        </w:rPr>
      </w:pPr>
    </w:p>
    <w:p w14:paraId="1F3F6B51" w14:textId="77777777" w:rsidR="005C0B63" w:rsidRDefault="005C0B63" w:rsidP="0016291E">
      <w:pPr>
        <w:rPr>
          <w:lang w:val="en-GB"/>
        </w:rPr>
      </w:pPr>
    </w:p>
    <w:p w14:paraId="53D1646F" w14:textId="77777777" w:rsidR="005C0B63" w:rsidRDefault="005C0B63" w:rsidP="0016291E">
      <w:pPr>
        <w:rPr>
          <w:lang w:val="en-GB"/>
        </w:rPr>
      </w:pPr>
    </w:p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5C0B63" w14:paraId="374E6329" w14:textId="77777777" w:rsidTr="00833DB2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5FCBD5F9" w14:textId="77777777" w:rsidR="005C0B63" w:rsidRDefault="005C0B63" w:rsidP="00833DB2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29DC9111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DB60A54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1BB6E121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51E773B2" w14:textId="77777777" w:rsidR="005C0B63" w:rsidRDefault="005C0B63" w:rsidP="00833DB2">
            <w:pPr>
              <w:pStyle w:val="Standard1"/>
            </w:pPr>
          </w:p>
        </w:tc>
      </w:tr>
      <w:tr w:rsidR="005C0B63" w14:paraId="4D7A2C9C" w14:textId="77777777" w:rsidTr="00833DB2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553EDA29" w14:textId="77777777" w:rsidR="005C0B63" w:rsidRDefault="005C0B63" w:rsidP="00833DB2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67442E8F" w14:textId="77777777" w:rsidR="005C0B63" w:rsidRPr="00A245F2" w:rsidRDefault="005C0B63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3DBB11B8" w14:textId="77777777" w:rsidR="005C0B63" w:rsidRPr="00A245F2" w:rsidRDefault="005C0B63" w:rsidP="00833DB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CA39DA7" w14:textId="77777777" w:rsidR="005C0B63" w:rsidRDefault="005C0B63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3BE3F964" w14:textId="2E1AB228" w:rsidR="005C0B63" w:rsidRPr="00A245F2" w:rsidRDefault="005C0B63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B0079B">
              <w:rPr>
                <w:b/>
                <w:sz w:val="36"/>
                <w:szCs w:val="36"/>
              </w:rPr>
              <w:t>0</w:t>
            </w:r>
            <w:r>
              <w:rPr>
                <w:b/>
                <w:sz w:val="36"/>
                <w:szCs w:val="36"/>
              </w:rPr>
              <w:t xml:space="preserve">0 minutes </w:t>
            </w:r>
          </w:p>
          <w:p w14:paraId="33E3567B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3798EC4" w14:textId="3AA1361B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</w:t>
            </w:r>
            <w:r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>-03-2025                                             Time: 12:00 PM</w:t>
            </w:r>
          </w:p>
          <w:p w14:paraId="5966C620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College </w:t>
            </w:r>
          </w:p>
        </w:tc>
        <w:tc>
          <w:tcPr>
            <w:tcW w:w="1559" w:type="dxa"/>
            <w:shd w:val="pct10" w:color="auto" w:fill="auto"/>
          </w:tcPr>
          <w:p w14:paraId="56CB9A0F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5BE20285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088796B1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ACA6C4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E869C51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D27DDF1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5C0B63" w14:paraId="47A2693C" w14:textId="77777777" w:rsidTr="00833DB2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630E3024" w14:textId="77777777" w:rsidR="005C0B63" w:rsidRDefault="005C0B63" w:rsidP="00833DB2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3259BC41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3797E806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59AD02EC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5D560248" w14:textId="77777777" w:rsidR="005C0B63" w:rsidRDefault="005C0B63" w:rsidP="00833DB2">
            <w:pPr>
              <w:pStyle w:val="Standard1"/>
            </w:pPr>
          </w:p>
        </w:tc>
      </w:tr>
      <w:tr w:rsidR="005C0B63" w14:paraId="3EB3DD43" w14:textId="77777777" w:rsidTr="00833DB2">
        <w:trPr>
          <w:trHeight w:val="465"/>
        </w:trPr>
        <w:tc>
          <w:tcPr>
            <w:tcW w:w="5495" w:type="dxa"/>
            <w:gridSpan w:val="3"/>
          </w:tcPr>
          <w:p w14:paraId="3CABFDE9" w14:textId="77777777" w:rsidR="005C0B63" w:rsidRDefault="005C0B63" w:rsidP="00833DB2">
            <w:pPr>
              <w:pStyle w:val="Standard1"/>
            </w:pPr>
          </w:p>
        </w:tc>
        <w:tc>
          <w:tcPr>
            <w:tcW w:w="1559" w:type="dxa"/>
          </w:tcPr>
          <w:p w14:paraId="2D38A8B1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</w:tcPr>
          <w:p w14:paraId="71AC47FE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</w:tcPr>
          <w:p w14:paraId="7952D63A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</w:tcPr>
          <w:p w14:paraId="79F1721E" w14:textId="77777777" w:rsidR="005C0B63" w:rsidRDefault="005C0B63" w:rsidP="00833DB2">
            <w:pPr>
              <w:pStyle w:val="Standard1"/>
            </w:pPr>
          </w:p>
        </w:tc>
      </w:tr>
      <w:tr w:rsidR="005C0B63" w14:paraId="5812D6A6" w14:textId="77777777" w:rsidTr="00833DB2">
        <w:trPr>
          <w:trHeight w:val="981"/>
        </w:trPr>
        <w:tc>
          <w:tcPr>
            <w:tcW w:w="1987" w:type="dxa"/>
            <w:gridSpan w:val="2"/>
          </w:tcPr>
          <w:p w14:paraId="153C30A1" w14:textId="77777777" w:rsidR="005C0B63" w:rsidRDefault="005C0B63" w:rsidP="00833DB2">
            <w:r>
              <w:t>Attendees:</w:t>
            </w:r>
          </w:p>
          <w:p w14:paraId="4122496F" w14:textId="77777777" w:rsidR="005C0B63" w:rsidRDefault="005C0B63" w:rsidP="00833DB2"/>
          <w:p w14:paraId="5B6802F6" w14:textId="77777777" w:rsidR="005C0B63" w:rsidRDefault="005C0B63" w:rsidP="00833DB2"/>
          <w:p w14:paraId="404676D3" w14:textId="77777777" w:rsidR="005C0B63" w:rsidRDefault="005C0B63" w:rsidP="00833DB2"/>
          <w:p w14:paraId="6A496639" w14:textId="77777777" w:rsidR="005C0B63" w:rsidRDefault="005C0B63" w:rsidP="00833DB2"/>
          <w:p w14:paraId="1CE3964A" w14:textId="77777777" w:rsidR="005C0B63" w:rsidRDefault="005C0B63" w:rsidP="00833DB2"/>
          <w:p w14:paraId="620958D7" w14:textId="77777777" w:rsidR="005C0B63" w:rsidRDefault="005C0B63" w:rsidP="00833DB2"/>
          <w:p w14:paraId="1BA226A5" w14:textId="77777777" w:rsidR="005C0B63" w:rsidRDefault="005C0B63" w:rsidP="00833DB2">
            <w:r>
              <w:t xml:space="preserve">Non-attendees: </w:t>
            </w:r>
          </w:p>
        </w:tc>
        <w:tc>
          <w:tcPr>
            <w:tcW w:w="3508" w:type="dxa"/>
          </w:tcPr>
          <w:p w14:paraId="36B1490E" w14:textId="77777777" w:rsidR="005C0B63" w:rsidRDefault="005C0B63" w:rsidP="00833DB2">
            <w:pPr>
              <w:pStyle w:val="Standard1"/>
            </w:pPr>
            <w:r>
              <w:t>Ahad Abdul</w:t>
            </w:r>
          </w:p>
          <w:p w14:paraId="4A4C7201" w14:textId="77777777" w:rsidR="005C0B63" w:rsidRDefault="005C0B63" w:rsidP="00833DB2">
            <w:pPr>
              <w:pStyle w:val="Standard1"/>
            </w:pPr>
            <w:r>
              <w:t>Abdulgafar towolawi</w:t>
            </w:r>
          </w:p>
          <w:p w14:paraId="71BE7AFC" w14:textId="77777777" w:rsidR="005C0B63" w:rsidRDefault="005C0B63" w:rsidP="00833DB2">
            <w:pPr>
              <w:pStyle w:val="Standard1"/>
            </w:pPr>
            <w:r>
              <w:t xml:space="preserve">Bhavya Vaghela </w:t>
            </w:r>
          </w:p>
          <w:p w14:paraId="33810198" w14:textId="77777777" w:rsidR="005C0B63" w:rsidRDefault="005C0B63" w:rsidP="00833DB2">
            <w:pPr>
              <w:pStyle w:val="Standard1"/>
            </w:pPr>
            <w:r>
              <w:t xml:space="preserve">Michael West </w:t>
            </w:r>
          </w:p>
          <w:p w14:paraId="7726FB5B" w14:textId="77777777" w:rsidR="005C0B63" w:rsidRDefault="005C0B63" w:rsidP="00833DB2">
            <w:pPr>
              <w:pStyle w:val="Standard1"/>
            </w:pPr>
            <w:r>
              <w:t>Subhan Mohammed Abdul</w:t>
            </w:r>
          </w:p>
          <w:p w14:paraId="2D85DBC7" w14:textId="77777777" w:rsidR="005C0B63" w:rsidRDefault="005C0B63" w:rsidP="00833DB2">
            <w:pPr>
              <w:pStyle w:val="Standard1"/>
            </w:pPr>
          </w:p>
          <w:p w14:paraId="034D35BE" w14:textId="77777777" w:rsidR="005C0B63" w:rsidRDefault="005C0B63" w:rsidP="00833DB2">
            <w:pPr>
              <w:pStyle w:val="Standard1"/>
            </w:pPr>
            <w:r>
              <w:t>&lt;Full names of team member/s who did NOT attend this meeting&gt;</w:t>
            </w:r>
          </w:p>
        </w:tc>
        <w:tc>
          <w:tcPr>
            <w:tcW w:w="1559" w:type="dxa"/>
          </w:tcPr>
          <w:p w14:paraId="44136256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</w:tcPr>
          <w:p w14:paraId="36B04C72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</w:tcPr>
          <w:p w14:paraId="24717BAC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</w:tcPr>
          <w:p w14:paraId="30A22930" w14:textId="77777777" w:rsidR="005C0B63" w:rsidRDefault="005C0B63" w:rsidP="00833DB2">
            <w:pPr>
              <w:pStyle w:val="Standard1"/>
            </w:pPr>
          </w:p>
        </w:tc>
      </w:tr>
      <w:tr w:rsidR="005C0B63" w14:paraId="24107A5B" w14:textId="77777777" w:rsidTr="00833DB2">
        <w:trPr>
          <w:trHeight w:val="68"/>
        </w:trPr>
        <w:tc>
          <w:tcPr>
            <w:tcW w:w="5495" w:type="dxa"/>
            <w:gridSpan w:val="3"/>
          </w:tcPr>
          <w:p w14:paraId="65C191B1" w14:textId="77777777" w:rsidR="005C0B63" w:rsidRDefault="005C0B63" w:rsidP="00833DB2">
            <w:pPr>
              <w:pStyle w:val="Standard1"/>
            </w:pPr>
          </w:p>
        </w:tc>
        <w:tc>
          <w:tcPr>
            <w:tcW w:w="1559" w:type="dxa"/>
          </w:tcPr>
          <w:p w14:paraId="4DFF2903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</w:tcPr>
          <w:p w14:paraId="50D53FA4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</w:tcPr>
          <w:p w14:paraId="1FF75178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</w:tcPr>
          <w:p w14:paraId="6DFD28BB" w14:textId="77777777" w:rsidR="005C0B63" w:rsidRDefault="005C0B63" w:rsidP="00833DB2">
            <w:pPr>
              <w:pStyle w:val="Standard1"/>
            </w:pPr>
          </w:p>
        </w:tc>
      </w:tr>
      <w:tr w:rsidR="005C0B63" w14:paraId="3C1C73CB" w14:textId="77777777" w:rsidTr="00833DB2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732C89B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246AA17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BF80EA5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656A510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07177A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</w:p>
        </w:tc>
      </w:tr>
      <w:tr w:rsidR="005C0B63" w14:paraId="1106ED42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30FBC" w14:textId="77777777" w:rsidR="005C0B63" w:rsidRDefault="005C0B63" w:rsidP="00833DB2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F62BB" w14:textId="77777777" w:rsidR="005C0B63" w:rsidRDefault="005C0B63" w:rsidP="00833DB2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0B8C0E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8D30B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9544A9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977BE04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18941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8BB485F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53D44279" w14:textId="77777777" w:rsidR="005C0B63" w:rsidRPr="00285969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C0B63" w14:paraId="0A6149E9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C8B386" w14:textId="77777777" w:rsidR="005C0B63" w:rsidRDefault="005C0B63" w:rsidP="00833DB2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BFE83" w14:textId="7280C1DC" w:rsidR="005C0B63" w:rsidRDefault="005C0B63" w:rsidP="00833DB2">
            <w:pPr>
              <w:pStyle w:val="Standard1"/>
              <w:spacing w:before="120" w:after="120"/>
            </w:pPr>
            <w:r>
              <w:t>Coding for admin interface</w:t>
            </w:r>
            <w:r>
              <w:t>, interconnection b</w:t>
            </w:r>
            <w:r w:rsidR="009A3C99">
              <w:t xml:space="preserve">etween interfaces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7FB178" w14:textId="77777777" w:rsidR="005C0B63" w:rsidRDefault="005C0B63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8262E" w14:textId="77777777" w:rsidR="005C0B63" w:rsidRDefault="005C0B63" w:rsidP="00833DB2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6D8787" w14:textId="77777777" w:rsidR="005C0B63" w:rsidRDefault="005C0B63" w:rsidP="00833DB2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F5378F" w14:textId="77777777" w:rsidR="005C0B63" w:rsidRDefault="005C0B63" w:rsidP="00833DB2">
            <w:pPr>
              <w:pStyle w:val="Standard1"/>
              <w:spacing w:before="120" w:after="120"/>
            </w:pPr>
            <w:r>
              <w:t>-</w:t>
            </w:r>
          </w:p>
        </w:tc>
      </w:tr>
      <w:tr w:rsidR="005C0B63" w14:paraId="4ACDFA2F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5D24EB" w14:textId="77777777" w:rsidR="005C0B63" w:rsidRDefault="005C0B63" w:rsidP="00833DB2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5E2AD4" w14:textId="2723A61F" w:rsidR="005C0B63" w:rsidRDefault="009A3C99" w:rsidP="00833DB2">
            <w:pPr>
              <w:pStyle w:val="Standard1"/>
              <w:spacing w:before="120" w:after="120"/>
            </w:pPr>
            <w:r>
              <w:t xml:space="preserve">Complete coding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DF098" w14:textId="77777777" w:rsidR="005C0B63" w:rsidRDefault="005C0B63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3A825" w14:textId="77777777" w:rsidR="005C0B63" w:rsidRDefault="005C0B63" w:rsidP="00833DB2">
            <w:pPr>
              <w:pStyle w:val="Standard1"/>
              <w:spacing w:before="120" w:after="120"/>
            </w:pPr>
            <w:r>
              <w:t>19-03-2025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F684BD" w14:textId="6DFF8511" w:rsidR="005C0B63" w:rsidRDefault="009A3C99" w:rsidP="00833DB2">
            <w:pPr>
              <w:pStyle w:val="Standard1"/>
              <w:spacing w:before="120" w:after="120"/>
            </w:pPr>
            <w:r>
              <w:t>8</w:t>
            </w:r>
            <w:r w:rsidR="005C0B63"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4EEC5A" w14:textId="77777777" w:rsidR="005C0B63" w:rsidRDefault="005C0B63" w:rsidP="00833DB2">
            <w:pPr>
              <w:pStyle w:val="Standard1"/>
              <w:spacing w:before="120" w:after="120"/>
            </w:pPr>
            <w:r>
              <w:t>--</w:t>
            </w:r>
          </w:p>
        </w:tc>
      </w:tr>
      <w:tr w:rsidR="005C0B63" w14:paraId="4CDA9E94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3B8F9" w14:textId="77777777" w:rsidR="005C0B63" w:rsidRDefault="005C0B63" w:rsidP="00833DB2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C0D29" w14:textId="77777777" w:rsidR="005C0B63" w:rsidRDefault="005C0B63" w:rsidP="00833DB2">
            <w:pPr>
              <w:pStyle w:val="Standard1"/>
              <w:spacing w:before="120" w:after="120"/>
            </w:pPr>
            <w:r>
              <w:t xml:space="preserve">Completing coding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1BC87" w14:textId="77777777" w:rsidR="005C0B63" w:rsidRDefault="005C0B63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A70B2" w14:textId="77777777" w:rsidR="005C0B63" w:rsidRDefault="005C0B63" w:rsidP="00833DB2">
            <w:pPr>
              <w:pStyle w:val="Standard1"/>
              <w:spacing w:before="120" w:after="120"/>
            </w:pPr>
            <w:r>
              <w:t>19-03-2025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214A3" w14:textId="78D8CC55" w:rsidR="005C0B63" w:rsidRDefault="009A3C99" w:rsidP="00833DB2">
            <w:pPr>
              <w:pStyle w:val="Standard1"/>
              <w:spacing w:before="120" w:after="120"/>
            </w:pPr>
            <w:r>
              <w:t>9</w:t>
            </w:r>
            <w:r w:rsidR="005C0B63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7E7EFD" w14:textId="77777777" w:rsidR="005C0B63" w:rsidRDefault="005C0B63" w:rsidP="00833DB2">
            <w:pPr>
              <w:pStyle w:val="Standard1"/>
              <w:spacing w:before="120" w:after="120"/>
            </w:pPr>
            <w:r>
              <w:t>--</w:t>
            </w:r>
          </w:p>
        </w:tc>
      </w:tr>
      <w:tr w:rsidR="005C0B63" w14:paraId="2E5DBF19" w14:textId="77777777" w:rsidTr="00833DB2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27877" w14:textId="77777777" w:rsidR="005C0B63" w:rsidRDefault="005C0B63" w:rsidP="00833DB2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4723A" w14:textId="3F243CB5" w:rsidR="005C0B63" w:rsidRDefault="005C0B63" w:rsidP="00833DB2">
            <w:pPr>
              <w:pStyle w:val="Standard1"/>
              <w:spacing w:before="120" w:after="120"/>
            </w:pPr>
            <w:r>
              <w:t>Date:2</w:t>
            </w:r>
            <w:r w:rsidR="00D5411F">
              <w:t>6</w:t>
            </w:r>
            <w:r>
              <w:t>-03-2025</w:t>
            </w:r>
          </w:p>
          <w:p w14:paraId="302F04CC" w14:textId="40893152" w:rsidR="005C0B63" w:rsidRDefault="005C0B63" w:rsidP="00833DB2">
            <w:pPr>
              <w:pStyle w:val="Standard1"/>
              <w:spacing w:before="120" w:after="120"/>
            </w:pPr>
            <w:r>
              <w:t xml:space="preserve">Time: </w:t>
            </w:r>
            <w:r w:rsidR="00D5411F">
              <w:t>2</w:t>
            </w:r>
            <w:r>
              <w:t>:00 PM</w:t>
            </w:r>
          </w:p>
          <w:p w14:paraId="16D7C4E7" w14:textId="77777777" w:rsidR="005C0B63" w:rsidRDefault="005C0B63" w:rsidP="00833DB2">
            <w:pPr>
              <w:pStyle w:val="Standard1"/>
              <w:spacing w:before="120" w:after="120"/>
            </w:pPr>
            <w:r>
              <w:t>Location: College</w:t>
            </w:r>
          </w:p>
          <w:p w14:paraId="6EA98DA2" w14:textId="2E0E22DD" w:rsidR="005C0B63" w:rsidRDefault="005C0B63" w:rsidP="00833DB2">
            <w:pPr>
              <w:pStyle w:val="Standard1"/>
              <w:spacing w:before="120" w:after="120"/>
            </w:pPr>
            <w:r>
              <w:t xml:space="preserve">Agenda: </w:t>
            </w:r>
            <w:r w:rsidR="009A3C99">
              <w:t xml:space="preserve">testing </w:t>
            </w:r>
            <w:r w:rsidR="00D5411F">
              <w:t xml:space="preserve">and reviewing work done </w:t>
            </w:r>
          </w:p>
          <w:p w14:paraId="79AB7722" w14:textId="77777777" w:rsidR="005C0B63" w:rsidRDefault="005C0B63" w:rsidP="00833DB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2065A26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08BD34F5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2: Bhavya</w:t>
            </w:r>
          </w:p>
          <w:p w14:paraId="5DA5439D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3: Ahad</w:t>
            </w:r>
          </w:p>
          <w:p w14:paraId="281FC91C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4: Michael</w:t>
            </w:r>
          </w:p>
          <w:p w14:paraId="6673004D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5: Abdulgafar</w:t>
            </w:r>
          </w:p>
          <w:p w14:paraId="64DF6E99" w14:textId="77777777" w:rsidR="005C0B63" w:rsidRPr="0016291E" w:rsidRDefault="005C0B63" w:rsidP="00833DB2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2E19C" w14:textId="77777777" w:rsidR="005C0B63" w:rsidRDefault="005C0B63" w:rsidP="00833DB2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B60B72" w14:textId="77777777" w:rsidR="005C0B63" w:rsidRDefault="005C0B63" w:rsidP="00833DB2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E1CBDD" w14:textId="77777777" w:rsidR="005C0B63" w:rsidRDefault="005C0B63" w:rsidP="00833DB2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56A0A5" w14:textId="77777777" w:rsidR="005C0B63" w:rsidRDefault="005C0B63" w:rsidP="00833DB2">
            <w:pPr>
              <w:pStyle w:val="Standard1"/>
              <w:spacing w:before="120" w:after="120"/>
            </w:pPr>
          </w:p>
        </w:tc>
      </w:tr>
    </w:tbl>
    <w:p w14:paraId="56CBB42C" w14:textId="77777777" w:rsidR="005C0B63" w:rsidRDefault="005C0B63" w:rsidP="0016291E">
      <w:pPr>
        <w:rPr>
          <w:lang w:val="en-GB"/>
        </w:rPr>
      </w:pPr>
    </w:p>
    <w:p w14:paraId="3FCA4A7D" w14:textId="77777777" w:rsidR="00D5411F" w:rsidRDefault="00D5411F" w:rsidP="0016291E">
      <w:pPr>
        <w:rPr>
          <w:lang w:val="en-GB"/>
        </w:rPr>
      </w:pPr>
    </w:p>
    <w:p w14:paraId="4882D6AD" w14:textId="77777777" w:rsidR="00D5411F" w:rsidRDefault="00D5411F" w:rsidP="0016291E">
      <w:pPr>
        <w:rPr>
          <w:lang w:val="en-GB"/>
        </w:rPr>
      </w:pPr>
    </w:p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D5411F" w14:paraId="7936D0CC" w14:textId="77777777" w:rsidTr="00833DB2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7719D719" w14:textId="77777777" w:rsidR="00D5411F" w:rsidRDefault="00D5411F" w:rsidP="00833DB2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355DC3CF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692D9B10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15A29DDD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1A8EF417" w14:textId="77777777" w:rsidR="00D5411F" w:rsidRDefault="00D5411F" w:rsidP="00833DB2">
            <w:pPr>
              <w:pStyle w:val="Standard1"/>
            </w:pPr>
          </w:p>
        </w:tc>
      </w:tr>
      <w:tr w:rsidR="00D5411F" w14:paraId="34A264B3" w14:textId="77777777" w:rsidTr="00833DB2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46F51606" w14:textId="77777777" w:rsidR="00D5411F" w:rsidRDefault="00D5411F" w:rsidP="00833DB2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435ABE05" w14:textId="77777777" w:rsidR="00D5411F" w:rsidRPr="00A245F2" w:rsidRDefault="00D5411F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0B38977E" w14:textId="77777777" w:rsidR="00D5411F" w:rsidRPr="00A245F2" w:rsidRDefault="00D5411F" w:rsidP="00833DB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5186FCD" w14:textId="77777777" w:rsidR="00D5411F" w:rsidRDefault="00D5411F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6585D9B2" w14:textId="2DC290E5" w:rsidR="00D5411F" w:rsidRPr="00A245F2" w:rsidRDefault="00790570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200</w:t>
            </w:r>
            <w:r w:rsidR="00D5411F">
              <w:rPr>
                <w:b/>
                <w:sz w:val="36"/>
                <w:szCs w:val="36"/>
              </w:rPr>
              <w:t xml:space="preserve"> minutes </w:t>
            </w:r>
          </w:p>
          <w:p w14:paraId="5AFD73C7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84F8BA2" w14:textId="33AB8EF4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2</w:t>
            </w:r>
            <w:r w:rsidR="00CE62B9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-03-2025                                             Time: </w:t>
            </w:r>
            <w:r w:rsidR="00CE62B9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:00 PM</w:t>
            </w:r>
          </w:p>
          <w:p w14:paraId="2EACA6BC" w14:textId="599DFA28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  <w:r w:rsidR="00CE62B9">
              <w:rPr>
                <w:b/>
                <w:sz w:val="24"/>
              </w:rPr>
              <w:t>Zoom</w:t>
            </w:r>
          </w:p>
        </w:tc>
        <w:tc>
          <w:tcPr>
            <w:tcW w:w="1559" w:type="dxa"/>
            <w:shd w:val="pct10" w:color="auto" w:fill="auto"/>
          </w:tcPr>
          <w:p w14:paraId="30854ED1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052D7D93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D37151E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0531F9E4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94C5912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101FF0D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D5411F" w14:paraId="496416FD" w14:textId="77777777" w:rsidTr="00833DB2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54FDEBBC" w14:textId="77777777" w:rsidR="00D5411F" w:rsidRDefault="00D5411F" w:rsidP="00833DB2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2C497ACB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19F87C04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6CBA56C1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439F17E2" w14:textId="77777777" w:rsidR="00D5411F" w:rsidRDefault="00D5411F" w:rsidP="00833DB2">
            <w:pPr>
              <w:pStyle w:val="Standard1"/>
            </w:pPr>
          </w:p>
        </w:tc>
      </w:tr>
      <w:tr w:rsidR="00D5411F" w14:paraId="5C1F0DE7" w14:textId="77777777" w:rsidTr="00833DB2">
        <w:trPr>
          <w:trHeight w:val="465"/>
        </w:trPr>
        <w:tc>
          <w:tcPr>
            <w:tcW w:w="5495" w:type="dxa"/>
            <w:gridSpan w:val="3"/>
          </w:tcPr>
          <w:p w14:paraId="1FD2B23E" w14:textId="77777777" w:rsidR="00D5411F" w:rsidRDefault="00D5411F" w:rsidP="00833DB2">
            <w:pPr>
              <w:pStyle w:val="Standard1"/>
            </w:pPr>
          </w:p>
        </w:tc>
        <w:tc>
          <w:tcPr>
            <w:tcW w:w="1559" w:type="dxa"/>
          </w:tcPr>
          <w:p w14:paraId="710CAF31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</w:tcPr>
          <w:p w14:paraId="0EA9CD43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</w:tcPr>
          <w:p w14:paraId="23342A88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</w:tcPr>
          <w:p w14:paraId="235056CF" w14:textId="77777777" w:rsidR="00D5411F" w:rsidRDefault="00D5411F" w:rsidP="00833DB2">
            <w:pPr>
              <w:pStyle w:val="Standard1"/>
            </w:pPr>
          </w:p>
        </w:tc>
      </w:tr>
      <w:tr w:rsidR="00D5411F" w14:paraId="3997C4F8" w14:textId="77777777" w:rsidTr="00833DB2">
        <w:trPr>
          <w:trHeight w:val="981"/>
        </w:trPr>
        <w:tc>
          <w:tcPr>
            <w:tcW w:w="1987" w:type="dxa"/>
            <w:gridSpan w:val="2"/>
          </w:tcPr>
          <w:p w14:paraId="2E65346E" w14:textId="77777777" w:rsidR="00D5411F" w:rsidRDefault="00D5411F" w:rsidP="00833DB2">
            <w:r>
              <w:t>Attendees:</w:t>
            </w:r>
          </w:p>
          <w:p w14:paraId="7B992DCF" w14:textId="77777777" w:rsidR="00D5411F" w:rsidRDefault="00D5411F" w:rsidP="00833DB2"/>
          <w:p w14:paraId="3E7F53D6" w14:textId="77777777" w:rsidR="00D5411F" w:rsidRDefault="00D5411F" w:rsidP="00833DB2"/>
          <w:p w14:paraId="35C0197A" w14:textId="77777777" w:rsidR="00D5411F" w:rsidRDefault="00D5411F" w:rsidP="00833DB2"/>
          <w:p w14:paraId="259E23E8" w14:textId="77777777" w:rsidR="00D5411F" w:rsidRDefault="00D5411F" w:rsidP="00833DB2"/>
          <w:p w14:paraId="3ED432CE" w14:textId="77777777" w:rsidR="00D5411F" w:rsidRDefault="00D5411F" w:rsidP="00833DB2"/>
          <w:p w14:paraId="6DADD32A" w14:textId="77777777" w:rsidR="00D5411F" w:rsidRDefault="00D5411F" w:rsidP="00833DB2"/>
          <w:p w14:paraId="408AD34A" w14:textId="77777777" w:rsidR="00D5411F" w:rsidRDefault="00D5411F" w:rsidP="00833DB2">
            <w:r>
              <w:t xml:space="preserve">Non-attendees: </w:t>
            </w:r>
          </w:p>
        </w:tc>
        <w:tc>
          <w:tcPr>
            <w:tcW w:w="3508" w:type="dxa"/>
          </w:tcPr>
          <w:p w14:paraId="28D8A06A" w14:textId="77777777" w:rsidR="00D5411F" w:rsidRDefault="00D5411F" w:rsidP="00833DB2">
            <w:pPr>
              <w:pStyle w:val="Standard1"/>
            </w:pPr>
            <w:r>
              <w:t>Ahad Abdul</w:t>
            </w:r>
          </w:p>
          <w:p w14:paraId="198ED6E1" w14:textId="77777777" w:rsidR="00D5411F" w:rsidRDefault="00D5411F" w:rsidP="00833DB2">
            <w:pPr>
              <w:pStyle w:val="Standard1"/>
            </w:pPr>
            <w:r>
              <w:t>Abdulgafar towolawi</w:t>
            </w:r>
          </w:p>
          <w:p w14:paraId="17D63D73" w14:textId="77777777" w:rsidR="00D5411F" w:rsidRDefault="00D5411F" w:rsidP="00833DB2">
            <w:pPr>
              <w:pStyle w:val="Standard1"/>
            </w:pPr>
            <w:r>
              <w:t xml:space="preserve">Bhavya Vaghela </w:t>
            </w:r>
          </w:p>
          <w:p w14:paraId="110011BD" w14:textId="77777777" w:rsidR="00D5411F" w:rsidRDefault="00D5411F" w:rsidP="00833DB2">
            <w:pPr>
              <w:pStyle w:val="Standard1"/>
            </w:pPr>
            <w:r>
              <w:t xml:space="preserve">Michael West </w:t>
            </w:r>
          </w:p>
          <w:p w14:paraId="4AB53289" w14:textId="77777777" w:rsidR="00D5411F" w:rsidRDefault="00D5411F" w:rsidP="00833DB2">
            <w:pPr>
              <w:pStyle w:val="Standard1"/>
            </w:pPr>
            <w:r>
              <w:t>Subhan Mohammed Abdul</w:t>
            </w:r>
          </w:p>
          <w:p w14:paraId="2460986C" w14:textId="77777777" w:rsidR="00D5411F" w:rsidRDefault="00D5411F" w:rsidP="00833DB2">
            <w:pPr>
              <w:pStyle w:val="Standard1"/>
            </w:pPr>
          </w:p>
          <w:p w14:paraId="28C43B3B" w14:textId="77777777" w:rsidR="00D5411F" w:rsidRDefault="00D5411F" w:rsidP="00833DB2">
            <w:pPr>
              <w:pStyle w:val="Standard1"/>
            </w:pPr>
            <w:r>
              <w:t>&lt;Full names of team member/s who did NOT attend this meeting&gt;</w:t>
            </w:r>
          </w:p>
        </w:tc>
        <w:tc>
          <w:tcPr>
            <w:tcW w:w="1559" w:type="dxa"/>
          </w:tcPr>
          <w:p w14:paraId="0B2111AA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</w:tcPr>
          <w:p w14:paraId="0EAF6853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</w:tcPr>
          <w:p w14:paraId="7A41E927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</w:tcPr>
          <w:p w14:paraId="4D9A756D" w14:textId="77777777" w:rsidR="00D5411F" w:rsidRDefault="00D5411F" w:rsidP="00833DB2">
            <w:pPr>
              <w:pStyle w:val="Standard1"/>
            </w:pPr>
          </w:p>
        </w:tc>
      </w:tr>
      <w:tr w:rsidR="00D5411F" w14:paraId="3163ED81" w14:textId="77777777" w:rsidTr="00833DB2">
        <w:trPr>
          <w:trHeight w:val="68"/>
        </w:trPr>
        <w:tc>
          <w:tcPr>
            <w:tcW w:w="5495" w:type="dxa"/>
            <w:gridSpan w:val="3"/>
          </w:tcPr>
          <w:p w14:paraId="0E6C26ED" w14:textId="77777777" w:rsidR="00D5411F" w:rsidRDefault="00D5411F" w:rsidP="00833DB2">
            <w:pPr>
              <w:pStyle w:val="Standard1"/>
            </w:pPr>
          </w:p>
        </w:tc>
        <w:tc>
          <w:tcPr>
            <w:tcW w:w="1559" w:type="dxa"/>
          </w:tcPr>
          <w:p w14:paraId="661E1ADA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</w:tcPr>
          <w:p w14:paraId="2BF90559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</w:tcPr>
          <w:p w14:paraId="0B4EED3E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</w:tcPr>
          <w:p w14:paraId="6DF0290E" w14:textId="77777777" w:rsidR="00D5411F" w:rsidRDefault="00D5411F" w:rsidP="00833DB2">
            <w:pPr>
              <w:pStyle w:val="Standard1"/>
            </w:pPr>
          </w:p>
        </w:tc>
      </w:tr>
      <w:tr w:rsidR="00D5411F" w14:paraId="67E31DC7" w14:textId="77777777" w:rsidTr="00833DB2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19B4B99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DB00F57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6493F85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3168CA9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31F03D6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</w:p>
        </w:tc>
      </w:tr>
      <w:tr w:rsidR="00D5411F" w14:paraId="0EE705D7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FA50DC" w14:textId="77777777" w:rsidR="00D5411F" w:rsidRDefault="00D5411F" w:rsidP="00833DB2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CBB2D" w14:textId="77777777" w:rsidR="00D5411F" w:rsidRDefault="00D5411F" w:rsidP="00833DB2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A56A1E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E4C04A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B1A3FB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CECDC54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D5E02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329C1DE3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A3358EB" w14:textId="77777777" w:rsidR="00D5411F" w:rsidRPr="00285969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411F" w14:paraId="6DFA334B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7D41C" w14:textId="77777777" w:rsidR="00D5411F" w:rsidRDefault="00D5411F" w:rsidP="00833DB2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10932" w14:textId="4B00D0F1" w:rsidR="00D5411F" w:rsidRDefault="00CE62B9" w:rsidP="00833DB2">
            <w:pPr>
              <w:pStyle w:val="Standard1"/>
              <w:spacing w:before="120" w:after="120"/>
            </w:pPr>
            <w:r>
              <w:t xml:space="preserve">Complete coding and testing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FA8088" w14:textId="77777777" w:rsidR="00D5411F" w:rsidRDefault="00D5411F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21B22D" w14:textId="77777777" w:rsidR="00D5411F" w:rsidRDefault="00D5411F" w:rsidP="00833DB2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D6136" w14:textId="77777777" w:rsidR="00D5411F" w:rsidRDefault="00D5411F" w:rsidP="00833DB2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470793" w14:textId="77777777" w:rsidR="00D5411F" w:rsidRDefault="00D5411F" w:rsidP="00833DB2">
            <w:pPr>
              <w:pStyle w:val="Standard1"/>
              <w:spacing w:before="120" w:after="120"/>
            </w:pPr>
            <w:r>
              <w:t>-</w:t>
            </w:r>
          </w:p>
        </w:tc>
      </w:tr>
      <w:tr w:rsidR="00D5411F" w14:paraId="5C6BC2A3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8EBA7C" w14:textId="77777777" w:rsidR="00D5411F" w:rsidRDefault="00D5411F" w:rsidP="00833DB2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4F2CD" w14:textId="328C0889" w:rsidR="00D5411F" w:rsidRDefault="00D5411F" w:rsidP="00833DB2">
            <w:pPr>
              <w:pStyle w:val="Standard1"/>
              <w:spacing w:before="120" w:after="120"/>
            </w:pPr>
            <w:r>
              <w:t xml:space="preserve">Complete coding </w:t>
            </w:r>
            <w:r w:rsidR="00CE62B9">
              <w:t xml:space="preserve">and start testing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336E72" w14:textId="1C2E6960" w:rsidR="00D5411F" w:rsidRDefault="00CE62B9" w:rsidP="00833DB2">
            <w:pPr>
              <w:pStyle w:val="Standard1"/>
              <w:spacing w:before="120" w:after="120"/>
            </w:pPr>
            <w:r>
              <w:t xml:space="preserve">Subhan and </w:t>
            </w:r>
            <w:r w:rsidR="004627B2">
              <w:t>Michael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2112A9" w14:textId="21A45DEE" w:rsidR="00D5411F" w:rsidRDefault="004627B2" w:rsidP="00833DB2">
            <w:pPr>
              <w:pStyle w:val="Standard1"/>
              <w:spacing w:before="120" w:after="120"/>
            </w:pPr>
            <w:r>
              <w:t>26</w:t>
            </w:r>
            <w:r w:rsidR="00D5411F">
              <w:t>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5B1FC" w14:textId="77777777" w:rsidR="00D5411F" w:rsidRDefault="00D5411F" w:rsidP="00833DB2">
            <w:pPr>
              <w:pStyle w:val="Standard1"/>
              <w:spacing w:before="120" w:after="120"/>
            </w:pPr>
            <w:r>
              <w:t>80 %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1A1386" w14:textId="77777777" w:rsidR="00D5411F" w:rsidRDefault="00D5411F" w:rsidP="00833DB2">
            <w:pPr>
              <w:pStyle w:val="Standard1"/>
              <w:spacing w:before="120" w:after="120"/>
            </w:pPr>
            <w:r>
              <w:t>--</w:t>
            </w:r>
          </w:p>
        </w:tc>
      </w:tr>
      <w:tr w:rsidR="00D5411F" w14:paraId="61BE83B1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16C194" w14:textId="77777777" w:rsidR="00D5411F" w:rsidRDefault="00D5411F" w:rsidP="00833DB2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0D26DA" w14:textId="668E4117" w:rsidR="00D5411F" w:rsidRDefault="004627B2" w:rsidP="00833DB2">
            <w:pPr>
              <w:pStyle w:val="Standard1"/>
              <w:spacing w:before="120" w:after="120"/>
            </w:pPr>
            <w:r>
              <w:t xml:space="preserve">Testing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85C19" w14:textId="77777777" w:rsidR="00D5411F" w:rsidRDefault="00D5411F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12224B" w14:textId="39AE38A6" w:rsidR="00D5411F" w:rsidRDefault="004627B2" w:rsidP="00833DB2">
            <w:pPr>
              <w:pStyle w:val="Standard1"/>
              <w:spacing w:before="120" w:after="120"/>
            </w:pPr>
            <w:r>
              <w:t>26</w:t>
            </w:r>
            <w:r w:rsidR="00D5411F">
              <w:t>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BA70B6" w14:textId="77777777" w:rsidR="00D5411F" w:rsidRDefault="00D5411F" w:rsidP="00833DB2">
            <w:pPr>
              <w:pStyle w:val="Standard1"/>
              <w:spacing w:before="120" w:after="120"/>
            </w:pPr>
            <w:r>
              <w:t>90%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2CB50" w14:textId="77777777" w:rsidR="00D5411F" w:rsidRDefault="00D5411F" w:rsidP="00833DB2">
            <w:pPr>
              <w:pStyle w:val="Standard1"/>
              <w:spacing w:before="120" w:after="120"/>
            </w:pPr>
            <w:r>
              <w:t>--</w:t>
            </w:r>
          </w:p>
        </w:tc>
      </w:tr>
      <w:tr w:rsidR="004627B2" w14:paraId="3B51FF5B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F836B" w14:textId="750D4C05" w:rsidR="004627B2" w:rsidRDefault="004627B2" w:rsidP="00833DB2">
            <w:pPr>
              <w:pStyle w:val="Standard1"/>
              <w:spacing w:before="120" w:after="120"/>
            </w:pPr>
            <w:r>
              <w:t xml:space="preserve">Item # </w:t>
            </w:r>
            <w:r w:rsidR="00B0079B">
              <w:t>2</w:t>
            </w:r>
            <w:r>
              <w:t>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16DDE" w14:textId="44D16708" w:rsidR="004627B2" w:rsidRDefault="00B0079B" w:rsidP="00833DB2">
            <w:pPr>
              <w:pStyle w:val="Standard1"/>
              <w:spacing w:before="120" w:after="120"/>
            </w:pPr>
            <w:r>
              <w:t xml:space="preserve">Complete Sprint 8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0E139" w14:textId="2E835BAF" w:rsidR="004627B2" w:rsidRDefault="00B0079B" w:rsidP="00833DB2">
            <w:pPr>
              <w:pStyle w:val="Standard1"/>
              <w:spacing w:before="120" w:after="120"/>
            </w:pPr>
            <w:r>
              <w:t>Subhan and Abdulgafar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D200D" w14:textId="518ED2C7" w:rsidR="004627B2" w:rsidRDefault="00B0079B" w:rsidP="00833DB2">
            <w:pPr>
              <w:pStyle w:val="Standard1"/>
              <w:spacing w:before="120" w:after="120"/>
            </w:pPr>
            <w:r>
              <w:t>26-03-2025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D34C1D" w14:textId="2BE3DBEB" w:rsidR="004627B2" w:rsidRDefault="00B0079B" w:rsidP="00833DB2">
            <w:pPr>
              <w:pStyle w:val="Standard1"/>
              <w:spacing w:before="120" w:after="120"/>
            </w:pPr>
            <w:r>
              <w:t>80%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1BF9FC" w14:textId="77777777" w:rsidR="004627B2" w:rsidRDefault="004627B2" w:rsidP="00833DB2">
            <w:pPr>
              <w:pStyle w:val="Standard1"/>
              <w:spacing w:before="120" w:after="120"/>
            </w:pPr>
          </w:p>
        </w:tc>
      </w:tr>
      <w:tr w:rsidR="00D5411F" w14:paraId="14305BFB" w14:textId="77777777" w:rsidTr="00833DB2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CF1004" w14:textId="77777777" w:rsidR="00D5411F" w:rsidRDefault="00D5411F" w:rsidP="00833DB2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A646D0" w14:textId="40CA3B08" w:rsidR="00D5411F" w:rsidRDefault="00D5411F" w:rsidP="00833DB2">
            <w:pPr>
              <w:pStyle w:val="Standard1"/>
              <w:spacing w:before="120" w:after="120"/>
            </w:pPr>
            <w:r>
              <w:t>Date:2</w:t>
            </w:r>
            <w:r w:rsidR="004627B2">
              <w:t>7</w:t>
            </w:r>
            <w:r>
              <w:t>-03-2025</w:t>
            </w:r>
          </w:p>
          <w:p w14:paraId="63F77FD6" w14:textId="77777777" w:rsidR="00D5411F" w:rsidRDefault="00D5411F" w:rsidP="00833DB2">
            <w:pPr>
              <w:pStyle w:val="Standard1"/>
              <w:spacing w:before="120" w:after="120"/>
            </w:pPr>
            <w:r>
              <w:t>Time: 2:00 PM</w:t>
            </w:r>
          </w:p>
          <w:p w14:paraId="28F032B3" w14:textId="77777777" w:rsidR="00D5411F" w:rsidRDefault="00D5411F" w:rsidP="00833DB2">
            <w:pPr>
              <w:pStyle w:val="Standard1"/>
              <w:spacing w:before="120" w:after="120"/>
            </w:pPr>
            <w:r>
              <w:t>Location: College</w:t>
            </w:r>
          </w:p>
          <w:p w14:paraId="21D5BD78" w14:textId="77777777" w:rsidR="00D5411F" w:rsidRDefault="00D5411F" w:rsidP="00833DB2">
            <w:pPr>
              <w:pStyle w:val="Standard1"/>
              <w:spacing w:before="120" w:after="120"/>
            </w:pPr>
            <w:r>
              <w:t xml:space="preserve">Agenda: testing and reviewing work done </w:t>
            </w:r>
          </w:p>
          <w:p w14:paraId="1FD2602A" w14:textId="77777777" w:rsidR="00D5411F" w:rsidRDefault="00D5411F" w:rsidP="00833DB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4BFEE3E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3223A933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2: Bhavya</w:t>
            </w:r>
          </w:p>
          <w:p w14:paraId="1D1ED9DA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3: Ahad</w:t>
            </w:r>
          </w:p>
          <w:p w14:paraId="43984F3F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4: Michael</w:t>
            </w:r>
          </w:p>
          <w:p w14:paraId="4524EF90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5: Abdulgafar</w:t>
            </w:r>
          </w:p>
          <w:p w14:paraId="350752B0" w14:textId="77777777" w:rsidR="00D5411F" w:rsidRPr="0016291E" w:rsidRDefault="00D5411F" w:rsidP="00833DB2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BE893" w14:textId="77777777" w:rsidR="00D5411F" w:rsidRDefault="00D5411F" w:rsidP="00833DB2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649E8" w14:textId="77777777" w:rsidR="00D5411F" w:rsidRDefault="00D5411F" w:rsidP="00833DB2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E48E3" w14:textId="77777777" w:rsidR="00D5411F" w:rsidRDefault="00D5411F" w:rsidP="00833DB2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DEECD4" w14:textId="77777777" w:rsidR="00D5411F" w:rsidRDefault="00D5411F" w:rsidP="00833DB2">
            <w:pPr>
              <w:pStyle w:val="Standard1"/>
              <w:spacing w:before="120" w:after="120"/>
            </w:pPr>
          </w:p>
        </w:tc>
      </w:tr>
    </w:tbl>
    <w:p w14:paraId="67D82272" w14:textId="77777777" w:rsidR="00D5411F" w:rsidRDefault="00D5411F" w:rsidP="0016291E">
      <w:pPr>
        <w:rPr>
          <w:lang w:val="en-GB"/>
        </w:rPr>
      </w:pPr>
    </w:p>
    <w:p w14:paraId="63A975D2" w14:textId="77777777" w:rsidR="00D5411F" w:rsidRDefault="00D5411F" w:rsidP="0016291E">
      <w:pPr>
        <w:rPr>
          <w:lang w:val="en-GB"/>
        </w:rPr>
      </w:pPr>
    </w:p>
    <w:sectPr w:rsidR="00D5411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F18D3" w14:textId="77777777" w:rsidR="00145FB6" w:rsidRDefault="00145FB6" w:rsidP="008D1AC8">
      <w:r>
        <w:separator/>
      </w:r>
    </w:p>
  </w:endnote>
  <w:endnote w:type="continuationSeparator" w:id="0">
    <w:p w14:paraId="2EB2C638" w14:textId="77777777" w:rsidR="00145FB6" w:rsidRDefault="00145FB6" w:rsidP="008D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4F9CE" w14:textId="77777777" w:rsidR="00145FB6" w:rsidRDefault="00145FB6" w:rsidP="008D1AC8">
      <w:r>
        <w:separator/>
      </w:r>
    </w:p>
  </w:footnote>
  <w:footnote w:type="continuationSeparator" w:id="0">
    <w:p w14:paraId="3E07B2D3" w14:textId="77777777" w:rsidR="00145FB6" w:rsidRDefault="00145FB6" w:rsidP="008D1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45FB6"/>
    <w:rsid w:val="00152D27"/>
    <w:rsid w:val="00154D3A"/>
    <w:rsid w:val="0016291E"/>
    <w:rsid w:val="00187519"/>
    <w:rsid w:val="001B7575"/>
    <w:rsid w:val="001D01D2"/>
    <w:rsid w:val="001E72D9"/>
    <w:rsid w:val="00207F81"/>
    <w:rsid w:val="00232FAA"/>
    <w:rsid w:val="00245DEB"/>
    <w:rsid w:val="00255652"/>
    <w:rsid w:val="00264505"/>
    <w:rsid w:val="00264E09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52D14"/>
    <w:rsid w:val="003621CA"/>
    <w:rsid w:val="00386AD2"/>
    <w:rsid w:val="003D0276"/>
    <w:rsid w:val="003D2877"/>
    <w:rsid w:val="004070FC"/>
    <w:rsid w:val="00445966"/>
    <w:rsid w:val="004627B2"/>
    <w:rsid w:val="00471AC2"/>
    <w:rsid w:val="00476EF0"/>
    <w:rsid w:val="004C7374"/>
    <w:rsid w:val="004E2405"/>
    <w:rsid w:val="00534F83"/>
    <w:rsid w:val="00564447"/>
    <w:rsid w:val="005C0B63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A2DE0"/>
    <w:rsid w:val="006B1500"/>
    <w:rsid w:val="006C25AC"/>
    <w:rsid w:val="006F3CD5"/>
    <w:rsid w:val="00702DEC"/>
    <w:rsid w:val="0077153B"/>
    <w:rsid w:val="0077361D"/>
    <w:rsid w:val="007812C6"/>
    <w:rsid w:val="00782380"/>
    <w:rsid w:val="00783355"/>
    <w:rsid w:val="00790570"/>
    <w:rsid w:val="007C0B2F"/>
    <w:rsid w:val="007D7312"/>
    <w:rsid w:val="007E19F9"/>
    <w:rsid w:val="008029B4"/>
    <w:rsid w:val="00815FE8"/>
    <w:rsid w:val="00823A54"/>
    <w:rsid w:val="00835795"/>
    <w:rsid w:val="008A7CFF"/>
    <w:rsid w:val="008C34CB"/>
    <w:rsid w:val="008D1AC8"/>
    <w:rsid w:val="00914913"/>
    <w:rsid w:val="009A3C99"/>
    <w:rsid w:val="009D7B44"/>
    <w:rsid w:val="009E038C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0079B"/>
    <w:rsid w:val="00B10DC2"/>
    <w:rsid w:val="00B357FB"/>
    <w:rsid w:val="00B526F9"/>
    <w:rsid w:val="00B849EF"/>
    <w:rsid w:val="00BA081D"/>
    <w:rsid w:val="00BD26F6"/>
    <w:rsid w:val="00C267F1"/>
    <w:rsid w:val="00C354D5"/>
    <w:rsid w:val="00C51791"/>
    <w:rsid w:val="00C641E4"/>
    <w:rsid w:val="00C73F96"/>
    <w:rsid w:val="00CD13BB"/>
    <w:rsid w:val="00CE62B9"/>
    <w:rsid w:val="00D115B1"/>
    <w:rsid w:val="00D36BF9"/>
    <w:rsid w:val="00D5411F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EC2736"/>
    <w:rsid w:val="00EE4235"/>
    <w:rsid w:val="00F07F96"/>
    <w:rsid w:val="00F14257"/>
    <w:rsid w:val="00F44F3A"/>
    <w:rsid w:val="00F76EEE"/>
    <w:rsid w:val="00FC3005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  <w15:docId w15:val="{4DB8F926-A3D6-4ED4-8D63-BBB3AE91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D1A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1AC8"/>
  </w:style>
  <w:style w:type="paragraph" w:styleId="Footer">
    <w:name w:val="footer"/>
    <w:basedOn w:val="Normal"/>
    <w:link w:val="FooterChar"/>
    <w:unhideWhenUsed/>
    <w:rsid w:val="008D1A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19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>subhan mohd abdul</dc:creator>
  <cp:lastModifiedBy>subhan mohd abdul</cp:lastModifiedBy>
  <cp:revision>16</cp:revision>
  <dcterms:created xsi:type="dcterms:W3CDTF">2025-02-21T00:53:00Z</dcterms:created>
  <dcterms:modified xsi:type="dcterms:W3CDTF">2025-03-28T13:49:00Z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