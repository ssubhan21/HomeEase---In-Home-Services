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2239855E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13A1F1DC" w14:textId="5AE4BEAD" w:rsidR="00835795" w:rsidRDefault="00835795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46C84955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CB21581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26EF9E4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5196D36B" w14:textId="77777777" w:rsidR="00835795" w:rsidRDefault="00835795">
            <w:pPr>
              <w:pStyle w:val="Standard1"/>
            </w:pPr>
          </w:p>
        </w:tc>
      </w:tr>
      <w:tr w:rsidR="00835795" w14:paraId="7CD2D53E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3BE244B" w14:textId="39580F6C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0" w:name="AgendaTitle" w:colFirst="0" w:colLast="0"/>
            <w:r>
              <w:rPr>
                <w:b/>
                <w:sz w:val="40"/>
              </w:rPr>
              <w:t>Team _</w:t>
            </w:r>
            <w:r w:rsidR="002212CD">
              <w:rPr>
                <w:b/>
                <w:sz w:val="40"/>
              </w:rPr>
              <w:t>45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3508" w:type="dxa"/>
            <w:shd w:val="pct10" w:color="auto" w:fill="auto"/>
          </w:tcPr>
          <w:p w14:paraId="00830D1E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1" w:name="Logistics"/>
            <w:bookmarkEnd w:id="1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E9AF06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9052AE2" w14:textId="6F32AF39" w:rsidR="00835795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6BEB2E84" w14:textId="39E7924F" w:rsidR="002212CD" w:rsidRPr="00A245F2" w:rsidRDefault="00EF13BA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180</w:t>
            </w:r>
          </w:p>
          <w:p w14:paraId="364AFD6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5E79E45" w14:textId="77D5BA2B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2212CD">
              <w:rPr>
                <w:b/>
                <w:sz w:val="24"/>
              </w:rPr>
              <w:t xml:space="preserve"> </w:t>
            </w:r>
            <w:r w:rsidR="00EF13BA">
              <w:rPr>
                <w:b/>
                <w:sz w:val="24"/>
              </w:rPr>
              <w:t>22</w:t>
            </w:r>
            <w:r w:rsidR="002212CD">
              <w:rPr>
                <w:b/>
                <w:sz w:val="24"/>
              </w:rPr>
              <w:t xml:space="preserve">- </w:t>
            </w:r>
            <w:r w:rsidR="00EF13BA">
              <w:rPr>
                <w:b/>
                <w:sz w:val="24"/>
              </w:rPr>
              <w:t>1</w:t>
            </w:r>
            <w:r w:rsidR="0072594E">
              <w:rPr>
                <w:b/>
                <w:sz w:val="24"/>
              </w:rPr>
              <w:t>0</w:t>
            </w:r>
            <w:r w:rsidR="002212CD">
              <w:rPr>
                <w:b/>
                <w:sz w:val="24"/>
              </w:rPr>
              <w:t>-2024</w:t>
            </w:r>
            <w:r>
              <w:rPr>
                <w:b/>
                <w:sz w:val="24"/>
              </w:rPr>
              <w:t xml:space="preserve">                                      </w:t>
            </w:r>
            <w:proofErr w:type="gramStart"/>
            <w:r>
              <w:rPr>
                <w:b/>
                <w:sz w:val="24"/>
              </w:rPr>
              <w:t>Time:</w:t>
            </w:r>
            <w:r w:rsidR="002212CD">
              <w:rPr>
                <w:b/>
                <w:sz w:val="24"/>
              </w:rPr>
              <w:t>10:00</w:t>
            </w:r>
            <w:proofErr w:type="gramEnd"/>
            <w:r w:rsidR="002212CD">
              <w:rPr>
                <w:b/>
                <w:sz w:val="24"/>
              </w:rPr>
              <w:t xml:space="preserve"> AM</w:t>
            </w:r>
          </w:p>
          <w:p w14:paraId="51AFBF11" w14:textId="23D4E678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Location:</w:t>
            </w:r>
            <w:r w:rsidR="002212CD">
              <w:rPr>
                <w:b/>
                <w:sz w:val="24"/>
              </w:rPr>
              <w:t>George</w:t>
            </w:r>
            <w:proofErr w:type="spellEnd"/>
            <w:proofErr w:type="gramEnd"/>
            <w:r w:rsidR="002212CD">
              <w:rPr>
                <w:b/>
                <w:sz w:val="24"/>
              </w:rPr>
              <w:t xml:space="preserve"> Brown College</w:t>
            </w:r>
          </w:p>
        </w:tc>
        <w:tc>
          <w:tcPr>
            <w:tcW w:w="1559" w:type="dxa"/>
            <w:shd w:val="pct10" w:color="auto" w:fill="auto"/>
          </w:tcPr>
          <w:p w14:paraId="5E41CEB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DA3E64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33C6C4B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6B751816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629F70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2F5DAAD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0"/>
      <w:tr w:rsidR="00835795" w14:paraId="57361FBE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F4BA6C8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544A18DA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39A84700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7B8A2BF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51482166" w14:textId="77777777" w:rsidR="00835795" w:rsidRDefault="00835795">
            <w:pPr>
              <w:pStyle w:val="Standard1"/>
            </w:pPr>
          </w:p>
        </w:tc>
      </w:tr>
      <w:tr w:rsidR="00835795" w14:paraId="41D5B54D" w14:textId="77777777" w:rsidTr="00835795">
        <w:trPr>
          <w:trHeight w:val="465"/>
        </w:trPr>
        <w:tc>
          <w:tcPr>
            <w:tcW w:w="5495" w:type="dxa"/>
            <w:gridSpan w:val="3"/>
          </w:tcPr>
          <w:p w14:paraId="526CA61F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2D2DD4E5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24D22AB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7437CCEA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1BBD2233" w14:textId="77777777" w:rsidR="00835795" w:rsidRDefault="00835795">
            <w:pPr>
              <w:pStyle w:val="Standard1"/>
            </w:pPr>
          </w:p>
        </w:tc>
      </w:tr>
      <w:tr w:rsidR="00835795" w14:paraId="2CFF65F9" w14:textId="77777777" w:rsidTr="00835795">
        <w:trPr>
          <w:trHeight w:val="981"/>
        </w:trPr>
        <w:tc>
          <w:tcPr>
            <w:tcW w:w="1987" w:type="dxa"/>
            <w:gridSpan w:val="2"/>
          </w:tcPr>
          <w:p w14:paraId="3E991C58" w14:textId="77777777" w:rsidR="00835795" w:rsidRDefault="00835795">
            <w:bookmarkStart w:id="2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6B65F13" w14:textId="7F3414A9" w:rsidR="002212CD" w:rsidRDefault="00835795">
            <w:pPr>
              <w:pStyle w:val="Standard1"/>
            </w:pPr>
            <w:r>
              <w:t xml:space="preserve">Team member 1: </w:t>
            </w:r>
            <w:proofErr w:type="spellStart"/>
            <w:r w:rsidR="002212CD">
              <w:t>Abdulgafar</w:t>
            </w:r>
            <w:proofErr w:type="spellEnd"/>
            <w:r w:rsidR="002212CD">
              <w:t xml:space="preserve"> </w:t>
            </w:r>
            <w:proofErr w:type="spellStart"/>
            <w:r w:rsidR="002212CD">
              <w:t>Towolawi</w:t>
            </w:r>
            <w:proofErr w:type="spellEnd"/>
            <w:r>
              <w:t xml:space="preserve">                       </w:t>
            </w:r>
          </w:p>
          <w:p w14:paraId="0534B8EA" w14:textId="52A6A0D4" w:rsidR="002212CD" w:rsidRDefault="00835795">
            <w:pPr>
              <w:pStyle w:val="Standard1"/>
            </w:pPr>
            <w:r>
              <w:t xml:space="preserve">Team member 3: </w:t>
            </w:r>
            <w:r w:rsidR="002212CD">
              <w:t>Subhan Mohammed Abdul</w:t>
            </w:r>
          </w:p>
          <w:p w14:paraId="7FB9451B" w14:textId="6320BC9E" w:rsidR="002212CD" w:rsidRDefault="00835795" w:rsidP="00275E67">
            <w:pPr>
              <w:pStyle w:val="Standard1"/>
            </w:pPr>
            <w:r>
              <w:t xml:space="preserve">Team member 2: </w:t>
            </w:r>
            <w:r w:rsidR="002212CD">
              <w:t>Ahad Abdul</w:t>
            </w:r>
            <w:r>
              <w:t xml:space="preserve">                  </w:t>
            </w:r>
          </w:p>
          <w:p w14:paraId="665B468A" w14:textId="3048D8C2" w:rsidR="00835795" w:rsidRDefault="00835795" w:rsidP="00275E67">
            <w:pPr>
              <w:pStyle w:val="Standard1"/>
            </w:pPr>
            <w:r>
              <w:t xml:space="preserve">Team member 4: </w:t>
            </w:r>
            <w:r w:rsidR="002212CD">
              <w:t>Bhavya Vaghela</w:t>
            </w:r>
          </w:p>
          <w:p w14:paraId="56AE0CC0" w14:textId="03C69434" w:rsidR="00835795" w:rsidRDefault="00835795" w:rsidP="00275E67">
            <w:pPr>
              <w:pStyle w:val="Standard1"/>
            </w:pPr>
            <w:r>
              <w:t>Team member 5:</w:t>
            </w:r>
            <w:r w:rsidR="00A45E47">
              <w:t xml:space="preserve"> </w:t>
            </w:r>
            <w:r w:rsidR="002212CD">
              <w:t>Michael West</w:t>
            </w:r>
          </w:p>
        </w:tc>
        <w:tc>
          <w:tcPr>
            <w:tcW w:w="1559" w:type="dxa"/>
          </w:tcPr>
          <w:p w14:paraId="6E2BFBD0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8684124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297CF2E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54F3EE07" w14:textId="77777777" w:rsidR="00835795" w:rsidRDefault="00835795">
            <w:pPr>
              <w:pStyle w:val="Standard1"/>
            </w:pPr>
          </w:p>
        </w:tc>
      </w:tr>
      <w:bookmarkEnd w:id="2"/>
      <w:tr w:rsidR="00835795" w14:paraId="2D1CC196" w14:textId="77777777" w:rsidTr="00835795">
        <w:trPr>
          <w:trHeight w:val="68"/>
        </w:trPr>
        <w:tc>
          <w:tcPr>
            <w:tcW w:w="5495" w:type="dxa"/>
            <w:gridSpan w:val="3"/>
          </w:tcPr>
          <w:p w14:paraId="5CF7DCB8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2BDB61D3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1A44B37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58A5D7F0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D59E7C1" w14:textId="77777777" w:rsidR="00835795" w:rsidRDefault="00835795">
            <w:pPr>
              <w:pStyle w:val="Standard1"/>
            </w:pPr>
          </w:p>
        </w:tc>
      </w:tr>
      <w:tr w:rsidR="00835795" w14:paraId="468F7545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3B75AD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B1E540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8B474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3A060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05D37F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4DFD9C3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2B282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6E1EA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5D329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276D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57FE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CF989EE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D3957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25D8A2EA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DD89F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C16EA" w14:textId="4E39CAF0" w:rsidR="00835795" w:rsidRDefault="002212CD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7EFF8" w14:textId="1A2B4A1B" w:rsidR="00835795" w:rsidRDefault="002212CD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DB239" w14:textId="09C6BD63" w:rsidR="00835795" w:rsidRDefault="002212CD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8ADFDF" w14:textId="285C2EB2" w:rsidR="00835795" w:rsidRDefault="002212CD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B1319" w14:textId="73783130" w:rsidR="00835795" w:rsidRDefault="002212CD" w:rsidP="00D115B1">
            <w:pPr>
              <w:pStyle w:val="Standard1"/>
              <w:spacing w:before="120" w:after="120"/>
            </w:pPr>
            <w:r>
              <w:t>-</w:t>
            </w:r>
          </w:p>
        </w:tc>
      </w:tr>
      <w:tr w:rsidR="00835795" w14:paraId="77AFF8B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EC17B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13053" w14:textId="4126414C" w:rsidR="00835795" w:rsidRDefault="00523F16" w:rsidP="00F44F3A">
            <w:pPr>
              <w:pStyle w:val="Standard1"/>
              <w:spacing w:before="120" w:after="120"/>
            </w:pPr>
            <w:proofErr w:type="gramStart"/>
            <w:r w:rsidRPr="00523F16">
              <w:t>Continue</w:t>
            </w:r>
            <w:proofErr w:type="gramEnd"/>
            <w:r w:rsidRPr="00523F16">
              <w:t xml:space="preserve"> work on S3 Requirements, focusing on system and design aspects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7B32D" w14:textId="632A1087" w:rsidR="00835795" w:rsidRDefault="002212CD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199B8" w14:textId="10D6B5F1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2EF8D" w14:textId="69DB4510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CC78B" w14:textId="5416D92E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</w:tr>
      <w:tr w:rsidR="00835795" w14:paraId="2938EA5F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62AF3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0A806B" w14:textId="141EC00C" w:rsidR="00835795" w:rsidRDefault="00523F16" w:rsidP="00F44F3A">
            <w:pPr>
              <w:pStyle w:val="Standard1"/>
              <w:spacing w:before="120" w:after="120"/>
            </w:pPr>
            <w:r w:rsidRPr="00523F16">
              <w:t>Finalize Functional Requirements (User Registration, Service Browsing, Secure Payment, etc.)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D8867" w14:textId="348E5AE0" w:rsidR="00835795" w:rsidRDefault="002212CD" w:rsidP="00F44F3A">
            <w:pPr>
              <w:pStyle w:val="Standard1"/>
              <w:spacing w:before="120" w:after="120"/>
            </w:pPr>
            <w:r>
              <w:t xml:space="preserve">Everyone 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690E4" w14:textId="2CCAEFD7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13A84" w14:textId="1BF56DBA" w:rsidR="00835795" w:rsidRDefault="00523F1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EC2ED" w14:textId="226AD757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</w:tr>
      <w:tr w:rsidR="00835795" w14:paraId="4DB3EF4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840420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EE948" w14:textId="77C16DB4" w:rsidR="00CD4B9F" w:rsidRDefault="00523F16" w:rsidP="00F44F3A">
            <w:pPr>
              <w:pStyle w:val="Standard1"/>
              <w:spacing w:before="120" w:after="120"/>
            </w:pPr>
            <w:r w:rsidRPr="00523F16">
              <w:t>Define Non-Functional Requirements (Performance, Security, Portability, etc.)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686F0F" w14:textId="3BEBF65D" w:rsidR="00835795" w:rsidRDefault="00523F16" w:rsidP="00F44F3A">
            <w:pPr>
              <w:pStyle w:val="Standard1"/>
              <w:spacing w:before="120" w:after="120"/>
            </w:pPr>
            <w:proofErr w:type="spellStart"/>
            <w:r w:rsidRPr="00523F16">
              <w:t>Abdulgafar</w:t>
            </w:r>
            <w:proofErr w:type="spellEnd"/>
            <w:r w:rsidRPr="00523F16">
              <w:t>, Bhavya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96EAF" w14:textId="79BA7CBF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8206B" w14:textId="7C3388C8" w:rsidR="00835795" w:rsidRDefault="00523F1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071A0" w14:textId="28B2311F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</w:tr>
      <w:tr w:rsidR="00835795" w14:paraId="474FDEFB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F3CB4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88AED" w14:textId="0C4DCA93" w:rsidR="00835795" w:rsidRDefault="00523F16" w:rsidP="00F44F3A">
            <w:pPr>
              <w:pStyle w:val="Standard1"/>
              <w:spacing w:before="120" w:after="120"/>
            </w:pPr>
            <w:r w:rsidRPr="00523F16">
              <w:t>Complete Data Modelling and Process Modelling, including sequence and data flow diagrams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66F27" w14:textId="148BF0F4" w:rsidR="00835795" w:rsidRDefault="00523F16" w:rsidP="00F44F3A">
            <w:pPr>
              <w:pStyle w:val="Standard1"/>
              <w:spacing w:before="120" w:after="120"/>
            </w:pPr>
            <w:r w:rsidRPr="00523F16">
              <w:t>Subhan, Ahad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308D5" w14:textId="0250B5B5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688CE" w14:textId="75C1FBA2" w:rsidR="00835795" w:rsidRDefault="00523F1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B0DDE" w14:textId="481BC7A3" w:rsidR="00835795" w:rsidRDefault="0063022E" w:rsidP="00F44F3A">
            <w:pPr>
              <w:pStyle w:val="Standard1"/>
              <w:spacing w:before="120" w:after="120"/>
            </w:pPr>
            <w:r w:rsidRPr="0063022E">
              <w:t xml:space="preserve">22- 10-2024                                      </w:t>
            </w:r>
          </w:p>
        </w:tc>
      </w:tr>
      <w:tr w:rsidR="00835795" w14:paraId="2245ADD6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2A1B39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343F5" w14:textId="4FA1B051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72594E">
              <w:t>18</w:t>
            </w:r>
            <w:r w:rsidR="002212CD">
              <w:t>-</w:t>
            </w:r>
            <w:r w:rsidR="0072594E">
              <w:t>10</w:t>
            </w:r>
            <w:r w:rsidR="002212CD">
              <w:t>-2024</w:t>
            </w:r>
          </w:p>
          <w:p w14:paraId="4B32D735" w14:textId="7EE9EE81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212CD">
              <w:t>2</w:t>
            </w:r>
            <w:r w:rsidR="00CD4B9F">
              <w:t>:00 PM</w:t>
            </w:r>
          </w:p>
          <w:p w14:paraId="7876F7D9" w14:textId="29488F93" w:rsidR="00835795" w:rsidRDefault="00835795" w:rsidP="00F44F3A">
            <w:pPr>
              <w:pStyle w:val="Standard1"/>
              <w:spacing w:before="120" w:after="120"/>
            </w:pPr>
            <w:proofErr w:type="spellStart"/>
            <w:proofErr w:type="gramStart"/>
            <w:r>
              <w:t>Location:</w:t>
            </w:r>
            <w:r w:rsidR="00CD4B9F">
              <w:t>College</w:t>
            </w:r>
            <w:proofErr w:type="spellEnd"/>
            <w:proofErr w:type="gramEnd"/>
          </w:p>
          <w:p w14:paraId="070F39BF" w14:textId="7D9DF69B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6E26F5E1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7B399FE" w14:textId="73DAFE1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CD4B9F">
              <w:rPr>
                <w:lang w:val="en-GB"/>
              </w:rPr>
              <w:t>subhan</w:t>
            </w:r>
          </w:p>
          <w:p w14:paraId="70279CC8" w14:textId="52D3F5A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proofErr w:type="spellStart"/>
            <w:r w:rsidR="00CD4B9F">
              <w:rPr>
                <w:lang w:val="en-GB"/>
              </w:rPr>
              <w:t>ahad</w:t>
            </w:r>
            <w:proofErr w:type="spellEnd"/>
          </w:p>
          <w:p w14:paraId="3AB699FF" w14:textId="51DB2295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CD4B9F">
              <w:rPr>
                <w:lang w:val="en-GB"/>
              </w:rPr>
              <w:t>bhavya</w:t>
            </w:r>
            <w:proofErr w:type="spellEnd"/>
          </w:p>
          <w:p w14:paraId="0A3E9080" w14:textId="4EF3BDBB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Team member 4: </w:t>
            </w:r>
            <w:proofErr w:type="spellStart"/>
            <w:r w:rsidR="00CD4B9F">
              <w:rPr>
                <w:lang w:val="en-GB"/>
              </w:rPr>
              <w:t>abdulgafar</w:t>
            </w:r>
            <w:proofErr w:type="spellEnd"/>
          </w:p>
          <w:p w14:paraId="1D3A2F35" w14:textId="1F6CC7B4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 w:rsidR="00CD4B9F">
              <w:rPr>
                <w:lang w:val="en-GB"/>
              </w:rPr>
              <w:t>michael</w:t>
            </w:r>
            <w:proofErr w:type="spellEnd"/>
          </w:p>
          <w:p w14:paraId="5C31BA47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C40E3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1EDF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3913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705C9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662ABEF6" w14:textId="77777777" w:rsidR="007C0B2F" w:rsidRDefault="007C0B2F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CD4B9F" w14:paraId="2BAFDF3A" w14:textId="77777777" w:rsidTr="00E45B64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215DEB6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C0DAB48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7370C7B7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48AA9A29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53E8F946" w14:textId="77777777" w:rsidR="00CD4B9F" w:rsidRDefault="00CD4B9F" w:rsidP="00E45B64">
            <w:pPr>
              <w:pStyle w:val="Standard1"/>
            </w:pPr>
          </w:p>
        </w:tc>
      </w:tr>
      <w:tr w:rsidR="00CD4B9F" w14:paraId="2CCB008D" w14:textId="77777777" w:rsidTr="00E45B64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5138406" w14:textId="77777777" w:rsidR="00CD4B9F" w:rsidRDefault="00CD4B9F" w:rsidP="00E45B64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28BC8664" w14:textId="77777777" w:rsidR="00CD4B9F" w:rsidRPr="00A245F2" w:rsidRDefault="00CD4B9F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637C643F" w14:textId="77777777" w:rsidR="00CD4B9F" w:rsidRPr="00A245F2" w:rsidRDefault="00CD4B9F" w:rsidP="00E45B64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61EAE63" w14:textId="77777777" w:rsidR="00CD4B9F" w:rsidRDefault="00CD4B9F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5214DC36" w14:textId="32B2ACF9" w:rsidR="00CD4B9F" w:rsidRPr="00A245F2" w:rsidRDefault="0072594E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180</w:t>
            </w:r>
          </w:p>
          <w:p w14:paraId="0550F211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D631F9D" w14:textId="7BD3F65F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72594E">
              <w:rPr>
                <w:b/>
                <w:sz w:val="24"/>
              </w:rPr>
              <w:t>18</w:t>
            </w:r>
            <w:r>
              <w:rPr>
                <w:b/>
                <w:sz w:val="24"/>
              </w:rPr>
              <w:t xml:space="preserve">- </w:t>
            </w:r>
            <w:r w:rsidR="0072594E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-2024                                      </w:t>
            </w:r>
            <w:proofErr w:type="gramStart"/>
            <w:r>
              <w:rPr>
                <w:b/>
                <w:sz w:val="24"/>
              </w:rPr>
              <w:t>Time:2:00</w:t>
            </w:r>
            <w:proofErr w:type="gramEnd"/>
            <w:r>
              <w:rPr>
                <w:b/>
                <w:sz w:val="24"/>
              </w:rPr>
              <w:t>PM</w:t>
            </w:r>
          </w:p>
          <w:p w14:paraId="2EC08EAC" w14:textId="77BF5283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Location:George</w:t>
            </w:r>
            <w:proofErr w:type="spellEnd"/>
            <w:proofErr w:type="gramEnd"/>
            <w:r>
              <w:rPr>
                <w:b/>
                <w:sz w:val="24"/>
              </w:rPr>
              <w:t xml:space="preserve"> Brown College</w:t>
            </w:r>
            <w:r w:rsidR="00A45E47">
              <w:rPr>
                <w:b/>
                <w:sz w:val="24"/>
              </w:rPr>
              <w:t>(library)</w:t>
            </w:r>
          </w:p>
        </w:tc>
        <w:tc>
          <w:tcPr>
            <w:tcW w:w="1559" w:type="dxa"/>
            <w:shd w:val="pct10" w:color="auto" w:fill="auto"/>
          </w:tcPr>
          <w:p w14:paraId="2C2E1EA6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05A88B2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C3AC598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65BB2326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740433E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7608494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D4B9F" w14:paraId="1F9B2FD3" w14:textId="77777777" w:rsidTr="00E45B64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2E0F273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AC1D55C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922EB03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5B9EB296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236139C" w14:textId="77777777" w:rsidR="00CD4B9F" w:rsidRDefault="00CD4B9F" w:rsidP="00E45B64">
            <w:pPr>
              <w:pStyle w:val="Standard1"/>
            </w:pPr>
          </w:p>
        </w:tc>
      </w:tr>
      <w:tr w:rsidR="00CD4B9F" w14:paraId="7F8AA159" w14:textId="77777777" w:rsidTr="00E45B64">
        <w:trPr>
          <w:trHeight w:val="465"/>
        </w:trPr>
        <w:tc>
          <w:tcPr>
            <w:tcW w:w="5495" w:type="dxa"/>
            <w:gridSpan w:val="3"/>
          </w:tcPr>
          <w:p w14:paraId="1F8677B6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</w:tcPr>
          <w:p w14:paraId="04AB5497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3BD8E5AB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0AEFAF89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282DC927" w14:textId="77777777" w:rsidR="00CD4B9F" w:rsidRDefault="00CD4B9F" w:rsidP="00E45B64">
            <w:pPr>
              <w:pStyle w:val="Standard1"/>
            </w:pPr>
          </w:p>
        </w:tc>
      </w:tr>
      <w:tr w:rsidR="00CD4B9F" w14:paraId="6E6BE3CB" w14:textId="77777777" w:rsidTr="00E45B64">
        <w:trPr>
          <w:trHeight w:val="981"/>
        </w:trPr>
        <w:tc>
          <w:tcPr>
            <w:tcW w:w="1987" w:type="dxa"/>
            <w:gridSpan w:val="2"/>
          </w:tcPr>
          <w:p w14:paraId="045CDEC7" w14:textId="77777777" w:rsidR="00CD4B9F" w:rsidRDefault="00CD4B9F" w:rsidP="00E45B64">
            <w:r>
              <w:t>Attendees:</w:t>
            </w:r>
          </w:p>
        </w:tc>
        <w:tc>
          <w:tcPr>
            <w:tcW w:w="3508" w:type="dxa"/>
          </w:tcPr>
          <w:p w14:paraId="79DB2D1D" w14:textId="77777777" w:rsidR="00CD4B9F" w:rsidRDefault="00CD4B9F" w:rsidP="00E45B64">
            <w:pPr>
              <w:pStyle w:val="Standard1"/>
            </w:pPr>
            <w:r>
              <w:t xml:space="preserve">Team member 1: </w:t>
            </w: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  <w:r>
              <w:t xml:space="preserve">                       </w:t>
            </w:r>
          </w:p>
          <w:p w14:paraId="685EB3E9" w14:textId="77777777" w:rsidR="00CD4B9F" w:rsidRDefault="00CD4B9F" w:rsidP="00E45B64">
            <w:pPr>
              <w:pStyle w:val="Standard1"/>
            </w:pPr>
            <w:r>
              <w:t>Team member 3: Subhan Mohammed Abdul</w:t>
            </w:r>
          </w:p>
          <w:p w14:paraId="1428CD96" w14:textId="77777777" w:rsidR="00CD4B9F" w:rsidRDefault="00CD4B9F" w:rsidP="00E45B64">
            <w:pPr>
              <w:pStyle w:val="Standard1"/>
            </w:pPr>
            <w:r>
              <w:t xml:space="preserve">Team member 2: Ahad Abdul                  </w:t>
            </w:r>
          </w:p>
          <w:p w14:paraId="7C63A218" w14:textId="77777777" w:rsidR="00CD4B9F" w:rsidRDefault="00CD4B9F" w:rsidP="00E45B64">
            <w:pPr>
              <w:pStyle w:val="Standard1"/>
            </w:pPr>
            <w:r>
              <w:t>Team member 4: Bhavya Vaghela</w:t>
            </w:r>
          </w:p>
          <w:p w14:paraId="154E722D" w14:textId="670F5997" w:rsidR="00CD4B9F" w:rsidRDefault="00CD4B9F" w:rsidP="00E45B64">
            <w:pPr>
              <w:pStyle w:val="Standard1"/>
            </w:pPr>
            <w:r>
              <w:t>Team member 5: Michael West</w:t>
            </w:r>
          </w:p>
        </w:tc>
        <w:tc>
          <w:tcPr>
            <w:tcW w:w="1559" w:type="dxa"/>
          </w:tcPr>
          <w:p w14:paraId="7D7EDAC5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069BC123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204D2213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4A20FBE2" w14:textId="77777777" w:rsidR="00CD4B9F" w:rsidRDefault="00CD4B9F" w:rsidP="00E45B64">
            <w:pPr>
              <w:pStyle w:val="Standard1"/>
            </w:pPr>
          </w:p>
        </w:tc>
      </w:tr>
      <w:tr w:rsidR="00CD4B9F" w14:paraId="75CDDF4A" w14:textId="77777777" w:rsidTr="00E45B64">
        <w:trPr>
          <w:trHeight w:val="68"/>
        </w:trPr>
        <w:tc>
          <w:tcPr>
            <w:tcW w:w="5495" w:type="dxa"/>
            <w:gridSpan w:val="3"/>
          </w:tcPr>
          <w:p w14:paraId="3C0EC2A8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</w:tcPr>
          <w:p w14:paraId="1D4E6DB1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64D2DDCA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08937AF5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1CE0C40D" w14:textId="77777777" w:rsidR="00CD4B9F" w:rsidRDefault="00CD4B9F" w:rsidP="00E45B64">
            <w:pPr>
              <w:pStyle w:val="Standard1"/>
            </w:pPr>
          </w:p>
        </w:tc>
      </w:tr>
      <w:tr w:rsidR="00CD4B9F" w14:paraId="30C6D0AC" w14:textId="77777777" w:rsidTr="00E45B64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5FC1F67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4DA6A1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1FE6434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756E013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ADF3A28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</w:tr>
      <w:tr w:rsidR="00CD4B9F" w14:paraId="4F1444E2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01C8B" w14:textId="77777777" w:rsidR="00CD4B9F" w:rsidRDefault="00CD4B9F" w:rsidP="00E45B64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3D3F7" w14:textId="77777777" w:rsidR="00CD4B9F" w:rsidRDefault="00CD4B9F" w:rsidP="00E45B64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791E8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E54FC3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1EDEB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A811070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057C8" w14:textId="77777777" w:rsidR="00CD4B9F" w:rsidRPr="00285969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CD4B9F" w14:paraId="4FB73D93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378E7" w14:textId="77777777" w:rsidR="00CD4B9F" w:rsidRDefault="00CD4B9F" w:rsidP="00E45B64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217DA" w14:textId="123A8097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9C92F" w14:textId="77777777" w:rsidR="00CD4B9F" w:rsidRDefault="00CD4B9F" w:rsidP="00E45B64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7D263" w14:textId="6D65AFF8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7EF049" w14:textId="06F48381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515EE" w14:textId="21EFC8BB" w:rsidR="00CD4B9F" w:rsidRDefault="00CD4B9F" w:rsidP="00E45B64">
            <w:pPr>
              <w:pStyle w:val="Standard1"/>
              <w:spacing w:before="120" w:after="120"/>
            </w:pPr>
          </w:p>
        </w:tc>
      </w:tr>
      <w:tr w:rsidR="00CD4B9F" w14:paraId="5EE49AF6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222D1" w14:textId="77777777" w:rsidR="00CD4B9F" w:rsidRDefault="00CD4B9F" w:rsidP="00E45B64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E93C8" w14:textId="14B431F2" w:rsidR="00CD4B9F" w:rsidRDefault="00523F16" w:rsidP="00E45B64">
            <w:pPr>
              <w:pStyle w:val="Standard1"/>
              <w:spacing w:before="120" w:after="120"/>
            </w:pPr>
            <w:proofErr w:type="gramStart"/>
            <w:r w:rsidRPr="00523F16">
              <w:t>Continue</w:t>
            </w:r>
            <w:proofErr w:type="gramEnd"/>
            <w:r w:rsidRPr="00523F16">
              <w:t xml:space="preserve"> work on S3 Requirements, focusing on system and design aspects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809B0" w14:textId="77777777" w:rsidR="00CD4B9F" w:rsidRDefault="00CD4B9F" w:rsidP="00E45B64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8A151" w14:textId="0B9502C5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18E59" w14:textId="411339DB" w:rsidR="00CD4B9F" w:rsidRDefault="00523F16" w:rsidP="00E45B6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AEB1B8" w14:textId="534FAD80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</w:tr>
      <w:tr w:rsidR="00CD4B9F" w14:paraId="5A2893AC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9B546" w14:textId="77777777" w:rsidR="00CD4B9F" w:rsidRDefault="00CD4B9F" w:rsidP="00E45B64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BF31C" w14:textId="020B12B2" w:rsidR="00CD4B9F" w:rsidRDefault="00523F16" w:rsidP="00E45B64">
            <w:pPr>
              <w:pStyle w:val="Standard1"/>
              <w:spacing w:before="120" w:after="120"/>
            </w:pPr>
            <w:r w:rsidRPr="00523F16">
              <w:t>Finalize Functional Requirements (User Registration, Service Browsing, Secure Payment, etc.) based on S3 document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A20E3" w14:textId="77777777" w:rsidR="00CD4B9F" w:rsidRDefault="00CD4B9F" w:rsidP="00E45B64">
            <w:pPr>
              <w:pStyle w:val="Standard1"/>
              <w:spacing w:before="120" w:after="120"/>
            </w:pPr>
            <w:r>
              <w:t xml:space="preserve">Everyone 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C7945" w14:textId="24DA2AF2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1554A9" w14:textId="78397DB8" w:rsidR="00CD4B9F" w:rsidRDefault="00523F16" w:rsidP="00E45B6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DB654" w14:textId="6EB87854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</w:tr>
      <w:tr w:rsidR="00CD4B9F" w14:paraId="550AE569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6218C" w14:textId="77777777" w:rsidR="00CD4B9F" w:rsidRDefault="00CD4B9F" w:rsidP="00E45B64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3F16" w:rsidRPr="00523F16" w14:paraId="6AE925A0" w14:textId="77777777" w:rsidTr="0052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1438B" w14:textId="77777777" w:rsidR="00523F16" w:rsidRPr="00523F16" w:rsidRDefault="00523F16" w:rsidP="00523F16">
                  <w:pPr>
                    <w:pStyle w:val="Standard1"/>
                    <w:spacing w:before="120" w:after="120"/>
                    <w:rPr>
                      <w:lang w:val="en-CA"/>
                    </w:rPr>
                  </w:pPr>
                </w:p>
              </w:tc>
            </w:tr>
          </w:tbl>
          <w:p w14:paraId="0D556E2E" w14:textId="77777777" w:rsidR="00523F16" w:rsidRPr="00523F16" w:rsidRDefault="00523F16" w:rsidP="00523F16">
            <w:pPr>
              <w:pStyle w:val="Standard1"/>
              <w:spacing w:before="120" w:after="12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1"/>
            </w:tblGrid>
            <w:tr w:rsidR="00523F16" w:rsidRPr="00523F16" w14:paraId="74456D8A" w14:textId="77777777" w:rsidTr="0052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0825A" w14:textId="77777777" w:rsidR="00523F16" w:rsidRPr="00523F16" w:rsidRDefault="00523F16" w:rsidP="00523F16">
                  <w:pPr>
                    <w:pStyle w:val="Standard1"/>
                    <w:spacing w:before="120" w:after="120"/>
                    <w:rPr>
                      <w:lang w:val="en-CA"/>
                    </w:rPr>
                  </w:pPr>
                  <w:r w:rsidRPr="00523F16">
                    <w:rPr>
                      <w:lang w:val="en-CA"/>
                    </w:rPr>
                    <w:t>Define Non-Functional Requirements (Performance, Security, Portability, etc.)</w:t>
                  </w:r>
                </w:p>
              </w:tc>
            </w:tr>
          </w:tbl>
          <w:p w14:paraId="2331DF90" w14:textId="5B93776F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A59C6" w14:textId="46137D09" w:rsidR="00CD4B9F" w:rsidRDefault="00CD4B9F" w:rsidP="00E45B64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2DF30" w14:textId="2150D014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A9219D" w14:textId="3F7FCFEB" w:rsidR="00CD4B9F" w:rsidRDefault="00523F16" w:rsidP="00E45B6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B2A1A" w14:textId="200FE242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</w:tr>
      <w:tr w:rsidR="00CD4B9F" w14:paraId="7BFB47BD" w14:textId="77777777" w:rsidTr="00E45B6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FCF4E" w14:textId="77777777" w:rsidR="00CD4B9F" w:rsidRDefault="00CD4B9F" w:rsidP="00E45B64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094DD" w14:textId="57859D71" w:rsidR="00A45E47" w:rsidRDefault="00523F16" w:rsidP="00E45B64">
            <w:pPr>
              <w:pStyle w:val="Standard1"/>
              <w:spacing w:before="120" w:after="120"/>
            </w:pPr>
            <w:r w:rsidRPr="00523F16">
              <w:t>Complete Data Modelling and Process Modelling, including sequence and data flow diagrams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BBE99" w14:textId="57751459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BC507" w14:textId="40752AFD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28864" w14:textId="28BC75F1" w:rsidR="00CD4B9F" w:rsidRDefault="00523F16" w:rsidP="00E45B6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73F10" w14:textId="2793D80A" w:rsidR="00CD4B9F" w:rsidRDefault="0063022E" w:rsidP="00E45B64">
            <w:pPr>
              <w:pStyle w:val="Standard1"/>
              <w:spacing w:before="120" w:after="120"/>
            </w:pPr>
            <w:r w:rsidRPr="0063022E">
              <w:t>18- 10-2024</w:t>
            </w:r>
          </w:p>
        </w:tc>
      </w:tr>
      <w:tr w:rsidR="00CD4B9F" w14:paraId="7576F2FB" w14:textId="77777777" w:rsidTr="00E45B64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C1252" w14:textId="77777777" w:rsidR="00CD4B9F" w:rsidRDefault="00CD4B9F" w:rsidP="00E45B64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57CCF2" w14:textId="0BDDEE05" w:rsidR="00CD4B9F" w:rsidRDefault="00CD4B9F" w:rsidP="00E45B64">
            <w:pPr>
              <w:pStyle w:val="Standard1"/>
              <w:spacing w:before="120" w:after="120"/>
            </w:pPr>
            <w:r>
              <w:t>Date:</w:t>
            </w:r>
            <w:r w:rsidR="0072594E">
              <w:t>8</w:t>
            </w:r>
            <w:r>
              <w:t>-</w:t>
            </w:r>
            <w:r w:rsidR="0072594E">
              <w:t>11</w:t>
            </w:r>
            <w:r>
              <w:t>-2024</w:t>
            </w:r>
          </w:p>
          <w:p w14:paraId="395E552D" w14:textId="77777777" w:rsidR="00CD4B9F" w:rsidRDefault="00CD4B9F" w:rsidP="00E45B64">
            <w:pPr>
              <w:pStyle w:val="Standard1"/>
              <w:spacing w:before="120" w:after="120"/>
            </w:pPr>
            <w:r>
              <w:t>Time: 2:00 PM</w:t>
            </w:r>
          </w:p>
          <w:p w14:paraId="72F68386" w14:textId="77777777" w:rsidR="00CD4B9F" w:rsidRDefault="00CD4B9F" w:rsidP="00E45B64">
            <w:pPr>
              <w:pStyle w:val="Standard1"/>
              <w:spacing w:before="120" w:after="120"/>
            </w:pPr>
            <w:proofErr w:type="spellStart"/>
            <w:proofErr w:type="gramStart"/>
            <w:r>
              <w:t>Location:College</w:t>
            </w:r>
            <w:proofErr w:type="spellEnd"/>
            <w:proofErr w:type="gramEnd"/>
          </w:p>
          <w:p w14:paraId="7620A642" w14:textId="51C42D8E" w:rsidR="00CD4B9F" w:rsidRDefault="00CD4B9F" w:rsidP="00E45B64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D973879" w14:textId="77777777" w:rsidR="00CD4B9F" w:rsidRDefault="00CD4B9F" w:rsidP="00E45B64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D5E5599" w14:textId="77777777" w:rsidR="00CD4B9F" w:rsidRDefault="00CD4B9F" w:rsidP="00E45B64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770687AD" w14:textId="77777777" w:rsidR="00CD4B9F" w:rsidRDefault="00CD4B9F" w:rsidP="00E45B64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proofErr w:type="spellStart"/>
            <w:r>
              <w:rPr>
                <w:lang w:val="en-GB"/>
              </w:rPr>
              <w:t>ahad</w:t>
            </w:r>
            <w:proofErr w:type="spellEnd"/>
          </w:p>
          <w:p w14:paraId="508FE16C" w14:textId="77777777" w:rsidR="00CD4B9F" w:rsidRDefault="00CD4B9F" w:rsidP="00E45B64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>
              <w:rPr>
                <w:lang w:val="en-GB"/>
              </w:rPr>
              <w:t>bhavya</w:t>
            </w:r>
            <w:proofErr w:type="spellEnd"/>
          </w:p>
          <w:p w14:paraId="3AC7C387" w14:textId="77777777" w:rsidR="00CD4B9F" w:rsidRDefault="00CD4B9F" w:rsidP="00E45B64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1CA4DCF9" w14:textId="77777777" w:rsidR="00CD4B9F" w:rsidRDefault="00CD4B9F" w:rsidP="00E45B64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michael</w:t>
            </w:r>
            <w:proofErr w:type="spellEnd"/>
          </w:p>
          <w:p w14:paraId="7BBE0882" w14:textId="77777777" w:rsidR="00CD4B9F" w:rsidRPr="0016291E" w:rsidRDefault="00CD4B9F" w:rsidP="00E45B64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94B14" w14:textId="77777777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A20ED1" w14:textId="77777777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F2584" w14:textId="77777777" w:rsidR="00CD4B9F" w:rsidRDefault="00CD4B9F" w:rsidP="00E45B64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F1EA1" w14:textId="77777777" w:rsidR="00CD4B9F" w:rsidRDefault="00CD4B9F" w:rsidP="00E45B64">
            <w:pPr>
              <w:pStyle w:val="Standard1"/>
              <w:spacing w:before="120" w:after="120"/>
            </w:pPr>
          </w:p>
        </w:tc>
      </w:tr>
    </w:tbl>
    <w:p w14:paraId="6F5487FC" w14:textId="77777777" w:rsidR="00CD4B9F" w:rsidRDefault="00CD4B9F" w:rsidP="00CD4B9F">
      <w:pPr>
        <w:rPr>
          <w:lang w:val="en-GB"/>
        </w:rPr>
      </w:pPr>
    </w:p>
    <w:p w14:paraId="2C5DB5D8" w14:textId="77777777" w:rsidR="00CD4B9F" w:rsidRDefault="00CD4B9F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CD4B9F" w14:paraId="24C80D36" w14:textId="77777777" w:rsidTr="0063022E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D88ADB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6553D0B1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B7A0E09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74795325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6D77B783" w14:textId="77777777" w:rsidR="00CD4B9F" w:rsidRDefault="00CD4B9F" w:rsidP="00E45B64">
            <w:pPr>
              <w:pStyle w:val="Standard1"/>
            </w:pPr>
          </w:p>
        </w:tc>
      </w:tr>
      <w:tr w:rsidR="00CD4B9F" w14:paraId="0046EFA8" w14:textId="77777777" w:rsidTr="0063022E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9AF8465" w14:textId="77777777" w:rsidR="00CD4B9F" w:rsidRDefault="00CD4B9F" w:rsidP="00E45B64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D76DDDF" w14:textId="77777777" w:rsidR="00CD4B9F" w:rsidRPr="00A245F2" w:rsidRDefault="00CD4B9F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642AA347" w14:textId="77777777" w:rsidR="00CD4B9F" w:rsidRPr="00A245F2" w:rsidRDefault="00CD4B9F" w:rsidP="00E45B64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2C6D0E1" w14:textId="77777777" w:rsidR="00CD4B9F" w:rsidRDefault="00CD4B9F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30482BC5" w14:textId="0006397A" w:rsidR="00CD4B9F" w:rsidRPr="00A245F2" w:rsidRDefault="00CD4B9F" w:rsidP="00E45B64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240</w:t>
            </w:r>
          </w:p>
          <w:p w14:paraId="5BC3EAD9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6156F36" w14:textId="2A6BA448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72594E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- </w:t>
            </w:r>
            <w:r w:rsidR="0072594E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-2024                                      </w:t>
            </w:r>
            <w:proofErr w:type="gramStart"/>
            <w:r>
              <w:rPr>
                <w:b/>
                <w:sz w:val="24"/>
              </w:rPr>
              <w:t>Time:</w:t>
            </w:r>
            <w:r w:rsidR="00513BC3">
              <w:rPr>
                <w:b/>
                <w:sz w:val="24"/>
              </w:rPr>
              <w:t>2:00</w:t>
            </w:r>
            <w:proofErr w:type="gramEnd"/>
            <w:r w:rsidR="00513BC3">
              <w:rPr>
                <w:b/>
                <w:sz w:val="24"/>
              </w:rPr>
              <w:t>PM</w:t>
            </w:r>
          </w:p>
          <w:p w14:paraId="7F581F10" w14:textId="780DDF10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Location:George</w:t>
            </w:r>
            <w:proofErr w:type="spellEnd"/>
            <w:proofErr w:type="gramEnd"/>
            <w:r>
              <w:rPr>
                <w:b/>
                <w:sz w:val="24"/>
              </w:rPr>
              <w:t xml:space="preserve"> Brown College</w:t>
            </w:r>
            <w:r w:rsidR="00A45E47">
              <w:rPr>
                <w:b/>
                <w:sz w:val="24"/>
              </w:rPr>
              <w:t>(library)</w:t>
            </w:r>
          </w:p>
        </w:tc>
        <w:tc>
          <w:tcPr>
            <w:tcW w:w="1559" w:type="dxa"/>
            <w:shd w:val="pct10" w:color="auto" w:fill="auto"/>
          </w:tcPr>
          <w:p w14:paraId="72ACAEB5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65B7465F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431384A7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5ED4C1D9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31D911A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054622B" w14:textId="77777777" w:rsidR="00CD4B9F" w:rsidRDefault="00CD4B9F" w:rsidP="00E45B64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D4B9F" w14:paraId="67BF8CB4" w14:textId="77777777" w:rsidTr="0063022E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C649FF4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B5915A7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3A090DF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61E26F63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46D80188" w14:textId="77777777" w:rsidR="00CD4B9F" w:rsidRDefault="00CD4B9F" w:rsidP="00E45B64">
            <w:pPr>
              <w:pStyle w:val="Standard1"/>
            </w:pPr>
          </w:p>
        </w:tc>
      </w:tr>
      <w:tr w:rsidR="00CD4B9F" w14:paraId="3B7E5E8F" w14:textId="77777777" w:rsidTr="0063022E">
        <w:trPr>
          <w:trHeight w:val="465"/>
        </w:trPr>
        <w:tc>
          <w:tcPr>
            <w:tcW w:w="5495" w:type="dxa"/>
            <w:gridSpan w:val="3"/>
          </w:tcPr>
          <w:p w14:paraId="3A85CE7A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</w:tcPr>
          <w:p w14:paraId="3A4EE62D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7FE12D9A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7C9F644D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09D7EBD1" w14:textId="77777777" w:rsidR="00CD4B9F" w:rsidRDefault="00CD4B9F" w:rsidP="00E45B64">
            <w:pPr>
              <w:pStyle w:val="Standard1"/>
            </w:pPr>
          </w:p>
        </w:tc>
      </w:tr>
      <w:tr w:rsidR="00CD4B9F" w14:paraId="02CB6D33" w14:textId="77777777" w:rsidTr="0063022E">
        <w:trPr>
          <w:trHeight w:val="981"/>
        </w:trPr>
        <w:tc>
          <w:tcPr>
            <w:tcW w:w="1987" w:type="dxa"/>
            <w:gridSpan w:val="2"/>
          </w:tcPr>
          <w:p w14:paraId="79FE5F2D" w14:textId="77777777" w:rsidR="00CD4B9F" w:rsidRDefault="00CD4B9F" w:rsidP="00E45B64">
            <w:r>
              <w:t>Attendees:</w:t>
            </w:r>
          </w:p>
        </w:tc>
        <w:tc>
          <w:tcPr>
            <w:tcW w:w="3508" w:type="dxa"/>
          </w:tcPr>
          <w:p w14:paraId="2E962946" w14:textId="77777777" w:rsidR="00CD4B9F" w:rsidRDefault="00CD4B9F" w:rsidP="00E45B64">
            <w:pPr>
              <w:pStyle w:val="Standard1"/>
            </w:pPr>
            <w:r>
              <w:t xml:space="preserve">Team member 1: </w:t>
            </w: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  <w:r>
              <w:t xml:space="preserve">                       </w:t>
            </w:r>
          </w:p>
          <w:p w14:paraId="51BA39DF" w14:textId="77777777" w:rsidR="00CD4B9F" w:rsidRDefault="00CD4B9F" w:rsidP="00E45B64">
            <w:pPr>
              <w:pStyle w:val="Standard1"/>
            </w:pPr>
            <w:r>
              <w:t>Team member 3: Subhan Mohammed Abdul</w:t>
            </w:r>
          </w:p>
          <w:p w14:paraId="704AF8E0" w14:textId="77777777" w:rsidR="00CD4B9F" w:rsidRDefault="00CD4B9F" w:rsidP="00E45B64">
            <w:pPr>
              <w:pStyle w:val="Standard1"/>
            </w:pPr>
            <w:r>
              <w:t xml:space="preserve">Team member 2: Ahad Abdul                  </w:t>
            </w:r>
          </w:p>
          <w:p w14:paraId="073A938D" w14:textId="77777777" w:rsidR="00CD4B9F" w:rsidRDefault="00CD4B9F" w:rsidP="00E45B64">
            <w:pPr>
              <w:pStyle w:val="Standard1"/>
            </w:pPr>
            <w:r>
              <w:t>Team member 4: Bhavya Vaghela</w:t>
            </w:r>
          </w:p>
          <w:p w14:paraId="6D3B4A88" w14:textId="4ABAFBEC" w:rsidR="00CD4B9F" w:rsidRDefault="00CD4B9F" w:rsidP="00E45B64">
            <w:pPr>
              <w:pStyle w:val="Standard1"/>
            </w:pPr>
            <w:r>
              <w:t>Team member 5:</w:t>
            </w:r>
            <w:r w:rsidR="00A45E47">
              <w:t xml:space="preserve"> </w:t>
            </w:r>
            <w:r>
              <w:t>Michael West</w:t>
            </w:r>
          </w:p>
        </w:tc>
        <w:tc>
          <w:tcPr>
            <w:tcW w:w="1559" w:type="dxa"/>
          </w:tcPr>
          <w:p w14:paraId="16A73A18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286C79C5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6488463E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5AFBA3E5" w14:textId="77777777" w:rsidR="00CD4B9F" w:rsidRDefault="00CD4B9F" w:rsidP="00E45B64">
            <w:pPr>
              <w:pStyle w:val="Standard1"/>
            </w:pPr>
          </w:p>
        </w:tc>
      </w:tr>
      <w:tr w:rsidR="00CD4B9F" w14:paraId="1716204B" w14:textId="77777777" w:rsidTr="0063022E">
        <w:trPr>
          <w:trHeight w:val="68"/>
        </w:trPr>
        <w:tc>
          <w:tcPr>
            <w:tcW w:w="5495" w:type="dxa"/>
            <w:gridSpan w:val="3"/>
          </w:tcPr>
          <w:p w14:paraId="5128EB4F" w14:textId="77777777" w:rsidR="00CD4B9F" w:rsidRDefault="00CD4B9F" w:rsidP="00E45B64">
            <w:pPr>
              <w:pStyle w:val="Standard1"/>
            </w:pPr>
          </w:p>
        </w:tc>
        <w:tc>
          <w:tcPr>
            <w:tcW w:w="1559" w:type="dxa"/>
          </w:tcPr>
          <w:p w14:paraId="29D80EDE" w14:textId="77777777" w:rsidR="00CD4B9F" w:rsidRDefault="00CD4B9F" w:rsidP="00E45B64">
            <w:pPr>
              <w:pStyle w:val="Standard1"/>
            </w:pPr>
          </w:p>
        </w:tc>
        <w:tc>
          <w:tcPr>
            <w:tcW w:w="1276" w:type="dxa"/>
          </w:tcPr>
          <w:p w14:paraId="60BF2AF8" w14:textId="77777777" w:rsidR="00CD4B9F" w:rsidRDefault="00CD4B9F" w:rsidP="00E45B64">
            <w:pPr>
              <w:pStyle w:val="Standard1"/>
            </w:pPr>
          </w:p>
        </w:tc>
        <w:tc>
          <w:tcPr>
            <w:tcW w:w="983" w:type="dxa"/>
          </w:tcPr>
          <w:p w14:paraId="20E06182" w14:textId="77777777" w:rsidR="00CD4B9F" w:rsidRDefault="00CD4B9F" w:rsidP="00E45B64">
            <w:pPr>
              <w:pStyle w:val="Standard1"/>
            </w:pPr>
          </w:p>
        </w:tc>
        <w:tc>
          <w:tcPr>
            <w:tcW w:w="1127" w:type="dxa"/>
          </w:tcPr>
          <w:p w14:paraId="5B0983E7" w14:textId="77777777" w:rsidR="00CD4B9F" w:rsidRDefault="00CD4B9F" w:rsidP="00E45B64">
            <w:pPr>
              <w:pStyle w:val="Standard1"/>
            </w:pPr>
          </w:p>
        </w:tc>
      </w:tr>
      <w:tr w:rsidR="00CD4B9F" w14:paraId="1CB9BD56" w14:textId="77777777" w:rsidTr="0063022E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6E19BE3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26279C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ACA64D6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18B456D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F33EB6" w14:textId="77777777" w:rsidR="00CD4B9F" w:rsidRDefault="00CD4B9F" w:rsidP="00E45B64">
            <w:pPr>
              <w:pStyle w:val="Standard1"/>
              <w:rPr>
                <w:b/>
                <w:sz w:val="36"/>
              </w:rPr>
            </w:pPr>
          </w:p>
        </w:tc>
      </w:tr>
      <w:tr w:rsidR="00CD4B9F" w14:paraId="3137EC6E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15154" w14:textId="77777777" w:rsidR="00CD4B9F" w:rsidRDefault="00CD4B9F" w:rsidP="00E45B64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B9C91F" w14:textId="77777777" w:rsidR="00CD4B9F" w:rsidRDefault="00CD4B9F" w:rsidP="00E45B64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5A0A6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0D9D9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20FA2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465E7D5D" w14:textId="77777777" w:rsidR="00CD4B9F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2583" w14:textId="77777777" w:rsidR="00CD4B9F" w:rsidRPr="00285969" w:rsidRDefault="00CD4B9F" w:rsidP="00E45B64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63022E" w14:paraId="7A7C846D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609A2" w14:textId="77777777" w:rsidR="0063022E" w:rsidRDefault="0063022E" w:rsidP="0063022E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C653E" w14:textId="59AA0093" w:rsidR="0063022E" w:rsidRDefault="00406DB1" w:rsidP="0063022E">
            <w:pPr>
              <w:pStyle w:val="Standard1"/>
              <w:spacing w:before="120" w:after="120"/>
            </w:pPr>
            <w:r w:rsidRPr="00406DB1">
              <w:t>Review progress on system overview and initial design setup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4C9C1" w14:textId="6146E1A1" w:rsidR="0063022E" w:rsidRDefault="0063022E" w:rsidP="0063022E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C9680" w14:textId="13F284D6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69ED8" w14:textId="63E235A0" w:rsidR="0063022E" w:rsidRDefault="00523F16" w:rsidP="0063022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87EFC" w14:textId="0A47ABEA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</w:tr>
      <w:tr w:rsidR="0063022E" w14:paraId="6BB70785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F1459B" w14:textId="77777777" w:rsidR="0063022E" w:rsidRDefault="0063022E" w:rsidP="0063022E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81676" w14:textId="292A4348" w:rsidR="0063022E" w:rsidRDefault="0063022E" w:rsidP="0063022E">
            <w:pPr>
              <w:pStyle w:val="Standard1"/>
              <w:spacing w:before="120" w:after="120"/>
            </w:pPr>
            <w:r>
              <w:t xml:space="preserve"> </w:t>
            </w:r>
            <w:r w:rsidR="00406DB1" w:rsidRPr="00406DB1">
              <w:t>Continue work on S3 Requirements to finalize design, data requirements, and operational constraints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528DD4" w14:textId="77777777" w:rsidR="0063022E" w:rsidRDefault="0063022E" w:rsidP="0063022E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7B323" w14:textId="4D605A9D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03D9B" w14:textId="1B442973" w:rsidR="0063022E" w:rsidRDefault="00523F16" w:rsidP="0063022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880866" w14:textId="61209C3D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</w:tr>
      <w:tr w:rsidR="0063022E" w14:paraId="62759A8E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86AAE" w14:textId="77777777" w:rsidR="0063022E" w:rsidRDefault="0063022E" w:rsidP="0063022E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6DB1" w:rsidRPr="00406DB1" w14:paraId="645C2123" w14:textId="77777777" w:rsidTr="00406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820B9" w14:textId="77777777" w:rsidR="00406DB1" w:rsidRPr="00406DB1" w:rsidRDefault="00406DB1" w:rsidP="00406DB1">
                  <w:pPr>
                    <w:pStyle w:val="Standard1"/>
                    <w:spacing w:before="120" w:after="120"/>
                    <w:rPr>
                      <w:lang w:val="en-CA"/>
                    </w:rPr>
                  </w:pPr>
                </w:p>
              </w:tc>
            </w:tr>
          </w:tbl>
          <w:p w14:paraId="3D7023F1" w14:textId="77777777" w:rsidR="00406DB1" w:rsidRPr="00406DB1" w:rsidRDefault="00406DB1" w:rsidP="00406DB1">
            <w:pPr>
              <w:pStyle w:val="Standard1"/>
              <w:spacing w:before="120" w:after="12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1"/>
            </w:tblGrid>
            <w:tr w:rsidR="00406DB1" w:rsidRPr="00406DB1" w14:paraId="6280BA5F" w14:textId="77777777" w:rsidTr="00406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FA16E" w14:textId="77777777" w:rsidR="00406DB1" w:rsidRPr="00406DB1" w:rsidRDefault="00406DB1" w:rsidP="00406DB1">
                  <w:pPr>
                    <w:pStyle w:val="Standard1"/>
                    <w:spacing w:before="120" w:after="120"/>
                    <w:rPr>
                      <w:lang w:val="en-CA"/>
                    </w:rPr>
                  </w:pPr>
                  <w:r w:rsidRPr="00406DB1">
                    <w:rPr>
                      <w:lang w:val="en-CA"/>
                    </w:rPr>
                    <w:t>Finalize Functional Requirements: User Registration, Service Browsing, Secure Payment, Service Provider Management, Review &amp; Rating System</w:t>
                  </w:r>
                </w:p>
              </w:tc>
            </w:tr>
          </w:tbl>
          <w:p w14:paraId="43118EAB" w14:textId="69D4C51F" w:rsidR="0063022E" w:rsidRDefault="0063022E" w:rsidP="0063022E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B20D2" w14:textId="77777777" w:rsidR="0063022E" w:rsidRDefault="0063022E" w:rsidP="0063022E">
            <w:pPr>
              <w:pStyle w:val="Standard1"/>
              <w:spacing w:before="120" w:after="120"/>
            </w:pPr>
            <w:r>
              <w:t xml:space="preserve">Everyone 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46E4F1" w14:textId="2DF41F57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C9C46C" w14:textId="0153C216" w:rsidR="0063022E" w:rsidRDefault="00523F16" w:rsidP="0063022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13906" w14:textId="00199C81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</w:tr>
      <w:tr w:rsidR="0063022E" w14:paraId="61DCBC4A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731B2" w14:textId="77777777" w:rsidR="0063022E" w:rsidRDefault="0063022E" w:rsidP="0063022E">
            <w:pPr>
              <w:pStyle w:val="Standard1"/>
              <w:spacing w:before="120" w:after="120"/>
            </w:pPr>
            <w:r>
              <w:lastRenderedPageBreak/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A5A06" w14:textId="6F61157F" w:rsidR="0063022E" w:rsidRDefault="0063022E" w:rsidP="0063022E">
            <w:pPr>
              <w:pStyle w:val="Standard1"/>
              <w:spacing w:before="120" w:after="120"/>
            </w:pPr>
            <w:r>
              <w:t xml:space="preserve"> </w:t>
            </w:r>
            <w:r w:rsidR="00406DB1" w:rsidRPr="00406DB1">
              <w:t>Define Non-Functional Requirements: Performance, Reliability, Availability, Security, Maintainability, Portability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5C6249" w14:textId="77777777" w:rsidR="0063022E" w:rsidRDefault="0063022E" w:rsidP="0063022E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356A5" w14:textId="21581718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E6C3" w14:textId="1CDAEDB8" w:rsidR="0063022E" w:rsidRDefault="00523F16" w:rsidP="0063022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4931E" w14:textId="416A89FA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</w:tr>
      <w:tr w:rsidR="0063022E" w14:paraId="30F9781D" w14:textId="77777777" w:rsidTr="0063022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04D47" w14:textId="77777777" w:rsidR="0063022E" w:rsidRDefault="0063022E" w:rsidP="0063022E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19A4D" w14:textId="7A100B3D" w:rsidR="0063022E" w:rsidRDefault="00406DB1" w:rsidP="0063022E">
            <w:pPr>
              <w:pStyle w:val="Standard1"/>
              <w:spacing w:before="120" w:after="120"/>
            </w:pPr>
            <w:r w:rsidRPr="00406DB1">
              <w:t>Complete Data Modelling and Process Modelling: Sequence Diagrams, Data Flow Diagrams, Class Diagrams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9390B" w14:textId="647286F9" w:rsidR="0063022E" w:rsidRDefault="0063022E" w:rsidP="0063022E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E0FE6" w14:textId="2F6544F9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E4A72C" w14:textId="1CC5C4D7" w:rsidR="0063022E" w:rsidRDefault="00523F16" w:rsidP="0063022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E31CE" w14:textId="71ADA362" w:rsidR="0063022E" w:rsidRDefault="0063022E" w:rsidP="0063022E">
            <w:pPr>
              <w:pStyle w:val="Standard1"/>
              <w:spacing w:before="120" w:after="120"/>
            </w:pPr>
            <w:r w:rsidRPr="0063022E">
              <w:t xml:space="preserve">8- 11-2024                                      </w:t>
            </w:r>
          </w:p>
        </w:tc>
      </w:tr>
    </w:tbl>
    <w:p w14:paraId="4755DBA8" w14:textId="1BABF6BD" w:rsidR="00CD4B9F" w:rsidRDefault="00CD4B9F" w:rsidP="0016291E">
      <w:pPr>
        <w:rPr>
          <w:lang w:val="en-GB"/>
        </w:rPr>
      </w:pPr>
    </w:p>
    <w:sectPr w:rsidR="00CD4B9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6120">
    <w:abstractNumId w:val="1"/>
  </w:num>
  <w:num w:numId="2" w16cid:durableId="2036154609">
    <w:abstractNumId w:val="2"/>
  </w:num>
  <w:num w:numId="3" w16cid:durableId="27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212CD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3E7CA9"/>
    <w:rsid w:val="00406DB1"/>
    <w:rsid w:val="004070FC"/>
    <w:rsid w:val="00445966"/>
    <w:rsid w:val="00476EF0"/>
    <w:rsid w:val="004C7374"/>
    <w:rsid w:val="004E2405"/>
    <w:rsid w:val="00513BC3"/>
    <w:rsid w:val="00523F16"/>
    <w:rsid w:val="00534F83"/>
    <w:rsid w:val="00564447"/>
    <w:rsid w:val="005C44D4"/>
    <w:rsid w:val="005F3F0E"/>
    <w:rsid w:val="0063022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594E"/>
    <w:rsid w:val="0077361D"/>
    <w:rsid w:val="00782380"/>
    <w:rsid w:val="00783355"/>
    <w:rsid w:val="00793797"/>
    <w:rsid w:val="007C0B2F"/>
    <w:rsid w:val="007D7312"/>
    <w:rsid w:val="007E19F9"/>
    <w:rsid w:val="007F2001"/>
    <w:rsid w:val="008029B4"/>
    <w:rsid w:val="00815FE8"/>
    <w:rsid w:val="00835795"/>
    <w:rsid w:val="008A7CFF"/>
    <w:rsid w:val="008C34CB"/>
    <w:rsid w:val="00914913"/>
    <w:rsid w:val="009C5583"/>
    <w:rsid w:val="009D7B44"/>
    <w:rsid w:val="009E187C"/>
    <w:rsid w:val="009E5D4F"/>
    <w:rsid w:val="00A12251"/>
    <w:rsid w:val="00A245F2"/>
    <w:rsid w:val="00A45E47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CD4B9F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EF13BA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AFB4D"/>
  <w15:docId w15:val="{3474F7A7-67F8-4003-8E4C-B1BA39A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39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>subhan mohd abdul</dc:creator>
  <cp:lastModifiedBy>Ahad Abdul</cp:lastModifiedBy>
  <cp:revision>3</cp:revision>
  <cp:lastPrinted>2024-09-26T22:44:00Z</cp:lastPrinted>
  <dcterms:created xsi:type="dcterms:W3CDTF">2024-11-09T01:57:00Z</dcterms:created>
  <dcterms:modified xsi:type="dcterms:W3CDTF">2024-11-09T02:32:00Z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  <property fmtid="{D5CDD505-2E9C-101B-9397-08002B2CF9AE}" pid="3" name="GrammarlyDocumentId">
    <vt:lpwstr>553f8264640a7dbd0b7b5f16c3f60aabd266c3a244098ed9d15524f3b9e9b27f</vt:lpwstr>
  </property>
</Properties>
</file>